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801"/>
        <w:gridCol w:w="4801"/>
      </w:tblGrid>
      <w:tr w:rsidR="007B1E6E" w14:paraId="4FE0F4CC" w14:textId="2DE08ADB" w:rsidTr="007B1E6E">
        <w:trPr>
          <w:trHeight w:val="1771"/>
        </w:trPr>
        <w:tc>
          <w:tcPr>
            <w:tcW w:w="4801" w:type="dxa"/>
            <w:tcBorders>
              <w:top w:val="nil"/>
              <w:left w:val="nil"/>
              <w:bottom w:val="nil"/>
              <w:right w:val="nil"/>
            </w:tcBorders>
          </w:tcPr>
          <w:p w14:paraId="5E647B74" w14:textId="69B06950" w:rsidR="007B1E6E" w:rsidRDefault="005135A9" w:rsidP="007057F4">
            <w:r>
              <w:t>00000000000</w:t>
            </w:r>
          </w:p>
        </w:tc>
        <w:tc>
          <w:tcPr>
            <w:tcW w:w="4801" w:type="dxa"/>
            <w:tcBorders>
              <w:top w:val="nil"/>
              <w:left w:val="nil"/>
              <w:bottom w:val="nil"/>
              <w:right w:val="nil"/>
            </w:tcBorders>
          </w:tcPr>
          <w:p w14:paraId="1A3BC994" w14:textId="23D14D84" w:rsidR="007B1E6E" w:rsidRDefault="007B1E6E"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030"/>
      </w:tblGrid>
      <w:tr w:rsidR="00E1560F" w14:paraId="44A802EC" w14:textId="77777777" w:rsidTr="00B0688D">
        <w:trPr>
          <w:trHeight w:val="2043"/>
        </w:trPr>
        <w:tc>
          <w:tcPr>
            <w:tcW w:w="4572" w:type="dxa"/>
          </w:tcPr>
          <w:p w14:paraId="041C16EC" w14:textId="63A693B4" w:rsidR="00B0688D" w:rsidRDefault="007B1E6E" w:rsidP="007057F4">
            <w:r>
              <w:rPr>
                <w:noProof/>
                <w:lang w:bidi="es-ES"/>
              </w:rPr>
              <w:drawing>
                <wp:anchor distT="0" distB="0" distL="114300" distR="114300" simplePos="0" relativeHeight="251658240" behindDoc="1" locked="0" layoutInCell="1" allowOverlap="1" wp14:anchorId="736CC1AB" wp14:editId="7D307FAC">
                  <wp:simplePos x="0" y="0"/>
                  <wp:positionH relativeFrom="column">
                    <wp:posOffset>-719540</wp:posOffset>
                  </wp:positionH>
                  <wp:positionV relativeFrom="paragraph">
                    <wp:posOffset>2657475</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Pr>
                <w:noProof/>
                <w:lang w:bidi="es-ES"/>
              </w:rPr>
              <mc:AlternateContent>
                <mc:Choice Requires="wps">
                  <w:drawing>
                    <wp:inline distT="0" distB="0" distL="0" distR="0" wp14:anchorId="7022BDE7" wp14:editId="7A898B87">
                      <wp:extent cx="5724525" cy="2686050"/>
                      <wp:effectExtent l="0" t="0" r="9525" b="0"/>
                      <wp:docPr id="8" name="Cuadro de texto 8"/>
                      <wp:cNvGraphicFramePr/>
                      <a:graphic xmlns:a="http://schemas.openxmlformats.org/drawingml/2006/main">
                        <a:graphicData uri="http://schemas.microsoft.com/office/word/2010/wordprocessingShape">
                          <wps:wsp>
                            <wps:cNvSpPr txBox="1"/>
                            <wps:spPr>
                              <a:xfrm>
                                <a:off x="0" y="0"/>
                                <a:ext cx="5724525" cy="2686050"/>
                              </a:xfrm>
                              <a:prstGeom prst="rect">
                                <a:avLst/>
                              </a:prstGeom>
                              <a:solidFill>
                                <a:schemeClr val="bg2">
                                  <a:lumMod val="10000"/>
                                </a:schemeClr>
                              </a:solidFill>
                              <a:ln w="6350">
                                <a:noFill/>
                              </a:ln>
                            </wps:spPr>
                            <wps:txbx>
                              <w:txbxContent>
                                <w:p w14:paraId="43EA0BA8" w14:textId="6C3D9D3F" w:rsidR="007B1E6E" w:rsidRPr="007B1E6E" w:rsidRDefault="007B1E6E" w:rsidP="007B1E6E">
                                  <w:pPr>
                                    <w:pStyle w:val="Title"/>
                                    <w:rPr>
                                      <w:color w:val="FFFFFF" w:themeColor="background1"/>
                                    </w:rPr>
                                  </w:pPr>
                                  <w:r w:rsidRPr="007B1E6E">
                                    <w:rPr>
                                      <w:color w:val="FFFFFF" w:themeColor="background1"/>
                                    </w:rPr>
                                    <w:t xml:space="preserve">Transformando Hogares e Industrias: Innovación en Domótica y </w:t>
                                  </w:r>
                                  <w:r w:rsidR="00813320" w:rsidRPr="007B1E6E">
                                    <w:rPr>
                                      <w:color w:val="FFFFFF" w:themeColor="background1"/>
                                    </w:rPr>
                                    <w:t>IOT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022BDE7" id="_x0000_t202" coordsize="21600,21600" o:spt="202" path="m,l,21600r21600,l21600,xe">
                      <v:stroke joinstyle="miter"/>
                      <v:path gradientshapeok="t" o:connecttype="rect"/>
                    </v:shapetype>
                    <v:shape id="Cuadro de texto 8" o:spid="_x0000_s1026" type="#_x0000_t202" style="width:450.7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" fillcolor="#171717 [334]" stroked="f" strokeweight=".5pt">
                      <v:textbox>
                        <w:txbxContent>
                          <w:p w14:paraId="43EA0BA8" w14:textId="6C3D9D3F" w:rsidR="007B1E6E" w:rsidRPr="007B1E6E" w:rsidRDefault="007B1E6E" w:rsidP="007B1E6E">
                            <w:pPr>
                              <w:pStyle w:val="Title"/>
                              <w:rPr>
                                <w:color w:val="FFFFFF" w:themeColor="background1"/>
                              </w:rPr>
                            </w:pPr>
                            <w:r w:rsidRPr="007B1E6E">
                              <w:rPr>
                                <w:color w:val="FFFFFF" w:themeColor="background1"/>
                              </w:rPr>
                              <w:t xml:space="preserve">Transformando Hogares e Industrias: Innovación en Domótica y </w:t>
                            </w:r>
                            <w:r w:rsidR="00813320" w:rsidRPr="007B1E6E">
                              <w:rPr>
                                <w:color w:val="FFFFFF" w:themeColor="background1"/>
                              </w:rPr>
                              <w:t>IOT</w:t>
                            </w:r>
                          </w:p>
                        </w:txbxContent>
                      </v:textbox>
                      <w10:anchorlock/>
                    </v:shape>
                  </w:pict>
                </mc:Fallback>
              </mc:AlternateContent>
            </w:r>
            <w:r w:rsidR="00B0688D">
              <w:rPr>
                <w:noProof/>
                <w:lang w:bidi="es-ES"/>
              </w:rPr>
              <mc:AlternateContent>
                <mc:Choice Requires="wps">
                  <w:drawing>
                    <wp:inline distT="0" distB="0" distL="0" distR="0" wp14:anchorId="2BDAAA72" wp14:editId="66373036">
                      <wp:extent cx="3562350" cy="605155"/>
                      <wp:effectExtent l="0" t="0" r="0" b="4445"/>
                      <wp:docPr id="7" name="Cuadro de texto 7"/>
                      <wp:cNvGraphicFramePr/>
                      <a:graphic xmlns:a="http://schemas.openxmlformats.org/drawingml/2006/main">
                        <a:graphicData uri="http://schemas.microsoft.com/office/word/2010/wordprocessingShape">
                          <wps:wsp>
                            <wps:cNvSpPr txBox="1"/>
                            <wps:spPr>
                              <a:xfrm>
                                <a:off x="0" y="0"/>
                                <a:ext cx="3562350" cy="605155"/>
                              </a:xfrm>
                              <a:prstGeom prst="rect">
                                <a:avLst/>
                              </a:prstGeom>
                              <a:noFill/>
                              <a:ln w="6350">
                                <a:noFill/>
                              </a:ln>
                            </wps:spPr>
                            <wps:txbx>
                              <w:txbxContent>
                                <w:p w14:paraId="7C23C4DC"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DAAA72" id="Cuadro de texto 7" o:spid="_x0000_s1027" type="#_x0000_t202" style="width:280.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" filled="f" stroked="f" strokeweight=".5pt">
                      <v:textbox>
                        <w:txbxContent>
                          <w:p w14:paraId="7C23C4DC" w14:textId="77777777" w:rsidR="00B0688D" w:rsidRPr="00B0688D" w:rsidRDefault="00B0688D" w:rsidP="007057F4"/>
                        </w:txbxContent>
                      </v:textbox>
                      <w10:anchorlock/>
                    </v:shape>
                  </w:pict>
                </mc:Fallback>
              </mc:AlternateContent>
            </w:r>
          </w:p>
        </w:tc>
      </w:tr>
    </w:tbl>
    <w:p w14:paraId="7C84F17F" w14:textId="77777777"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655"/>
        <w:gridCol w:w="4695"/>
      </w:tblGrid>
      <w:tr w:rsidR="0051019E" w14:paraId="1E605B24" w14:textId="77777777" w:rsidTr="00E90FBA">
        <w:trPr>
          <w:trHeight w:val="1080"/>
        </w:trPr>
        <w:tc>
          <w:tcPr>
            <w:tcW w:w="5655" w:type="dxa"/>
            <w:vAlign w:val="center"/>
          </w:tcPr>
          <w:p w14:paraId="13318635" w14:textId="77777777" w:rsidR="0051019E" w:rsidRDefault="0051019E" w:rsidP="0051019E">
            <w:r>
              <w:rPr>
                <w:noProof/>
                <w:lang w:bidi="es-ES"/>
              </w:rPr>
              <mc:AlternateContent>
                <mc:Choice Requires="wps">
                  <w:drawing>
                    <wp:inline distT="0" distB="0" distL="0" distR="0" wp14:anchorId="1A87FD74" wp14:editId="2EBDE88A">
                      <wp:extent cx="3590925" cy="809625"/>
                      <wp:effectExtent l="0" t="0" r="0" b="0"/>
                      <wp:docPr id="13" name="Cuadro de texto 13"/>
                      <wp:cNvGraphicFramePr/>
                      <a:graphic xmlns:a="http://schemas.openxmlformats.org/drawingml/2006/main">
                        <a:graphicData uri="http://schemas.microsoft.com/office/word/2010/wordprocessingShape">
                          <wps:wsp>
                            <wps:cNvSpPr txBox="1"/>
                            <wps:spPr>
                              <a:xfrm>
                                <a:off x="0" y="0"/>
                                <a:ext cx="3590925" cy="809625"/>
                              </a:xfrm>
                              <a:prstGeom prst="rect">
                                <a:avLst/>
                              </a:prstGeom>
                              <a:noFill/>
                              <a:ln w="6350">
                                <a:noFill/>
                              </a:ln>
                            </wps:spPr>
                            <wps:txbx>
                              <w:txbxContent>
                                <w:p w14:paraId="7DC63B27" w14:textId="36ABE175" w:rsidR="0051019E" w:rsidRPr="007057F4" w:rsidRDefault="0051019E" w:rsidP="00E90FBA"/>
                                <w:p w14:paraId="38D84CFE" w14:textId="77777777" w:rsidR="0051019E" w:rsidRPr="007057F4" w:rsidRDefault="0051019E" w:rsidP="0051019E"/>
                                <w:p w14:paraId="5D0E6FA2" w14:textId="77777777"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87FD74" id="Cuadro de texto 13" o:spid="_x0000_s1028" type="#_x0000_t202" style="width:282.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BiHAIAADMEAAAOAAAAZHJzL2Uyb0RvYy54bWysU8tu2zAQvBfoPxC815Id240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" filled="f" stroked="f" strokeweight=".5pt">
                      <v:textbox>
                        <w:txbxContent>
                          <w:p w14:paraId="7DC63B27" w14:textId="36ABE175" w:rsidR="0051019E" w:rsidRPr="007057F4" w:rsidRDefault="0051019E" w:rsidP="00E90FBA"/>
                          <w:p w14:paraId="38D84CFE" w14:textId="77777777" w:rsidR="0051019E" w:rsidRPr="007057F4" w:rsidRDefault="0051019E" w:rsidP="0051019E"/>
                          <w:p w14:paraId="5D0E6FA2" w14:textId="77777777" w:rsidR="0051019E" w:rsidRPr="007057F4" w:rsidRDefault="0051019E" w:rsidP="0051019E"/>
                        </w:txbxContent>
                      </v:textbox>
                      <w10:anchorlock/>
                    </v:shape>
                  </w:pict>
                </mc:Fallback>
              </mc:AlternateContent>
            </w:r>
          </w:p>
        </w:tc>
        <w:tc>
          <w:tcPr>
            <w:tcW w:w="4695" w:type="dxa"/>
            <w:vAlign w:val="center"/>
          </w:tcPr>
          <w:p w14:paraId="6DF65679" w14:textId="7E9ADEE7" w:rsidR="0051019E" w:rsidRDefault="0051019E" w:rsidP="0051019E">
            <w:pPr>
              <w:jc w:val="right"/>
            </w:pPr>
          </w:p>
        </w:tc>
      </w:tr>
    </w:tbl>
    <w:p w14:paraId="71953F3A" w14:textId="3618F9F3" w:rsidR="008A3C95" w:rsidRDefault="00E90FBA" w:rsidP="007057F4">
      <w:r>
        <w:rPr>
          <w:noProof/>
          <w:lang w:bidi="es-ES"/>
        </w:rPr>
        <w:drawing>
          <wp:anchor distT="0" distB="0" distL="114300" distR="114300" simplePos="0" relativeHeight="251658243" behindDoc="1" locked="0" layoutInCell="1" allowOverlap="1" wp14:anchorId="6A7F0608" wp14:editId="7F6A00AC">
            <wp:simplePos x="0" y="0"/>
            <wp:positionH relativeFrom="margin">
              <wp:posOffset>-504825</wp:posOffset>
            </wp:positionH>
            <wp:positionV relativeFrom="paragraph">
              <wp:posOffset>4437380</wp:posOffset>
            </wp:positionV>
            <wp:extent cx="7044690" cy="3328670"/>
            <wp:effectExtent l="0" t="0" r="3810" b="5080"/>
            <wp:wrapNone/>
            <wp:docPr id="49313891" name="Imagen 49313891" descr="imagen de centro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duotone>
                        <a:prstClr val="black"/>
                        <a:schemeClr val="accent6">
                          <a:tint val="45000"/>
                          <a:satMod val="400000"/>
                        </a:schemeClr>
                      </a:duotone>
                    </a:blip>
                    <a:stretch>
                      <a:fillRect/>
                    </a:stretch>
                  </pic:blipFill>
                  <pic:spPr>
                    <a:xfrm>
                      <a:off x="0" y="0"/>
                      <a:ext cx="7044690" cy="3328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5EE00F" wp14:editId="528D40AF">
            <wp:extent cx="4609465" cy="1330833"/>
            <wp:effectExtent l="0" t="0" r="635" b="3175"/>
            <wp:docPr id="8157489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8938" name="Imagen 1" descr="Interfaz de usuario gráfica&#10;&#10;Descripción generada automáticamente con confianza media"/>
                    <pic:cNvPicPr/>
                  </pic:nvPicPr>
                  <pic:blipFill>
                    <a:blip r:embed="rId10"/>
                    <a:stretch>
                      <a:fillRect/>
                    </a:stretch>
                  </pic:blipFill>
                  <pic:spPr>
                    <a:xfrm>
                      <a:off x="0" y="0"/>
                      <a:ext cx="4693565" cy="1355114"/>
                    </a:xfrm>
                    <a:prstGeom prst="rect">
                      <a:avLst/>
                    </a:prstGeom>
                  </pic:spPr>
                </pic:pic>
              </a:graphicData>
            </a:graphic>
          </wp:inline>
        </w:drawing>
      </w:r>
      <w:r w:rsidR="007B1E6E">
        <w:rPr>
          <w:noProof/>
          <w:lang w:bidi="es-ES"/>
        </w:rPr>
        <w:drawing>
          <wp:anchor distT="0" distB="0" distL="114300" distR="114300" simplePos="0" relativeHeight="251658241" behindDoc="1" locked="0" layoutInCell="1" allowOverlap="1" wp14:anchorId="67B90D0F" wp14:editId="33D2EE5C">
            <wp:simplePos x="0" y="0"/>
            <wp:positionH relativeFrom="column">
              <wp:posOffset>3128645</wp:posOffset>
            </wp:positionH>
            <wp:positionV relativeFrom="paragraph">
              <wp:posOffset>2586355</wp:posOffset>
            </wp:positionV>
            <wp:extent cx="2274015" cy="3122528"/>
            <wp:effectExtent l="0" t="0" r="0" b="1905"/>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2E0194">
        <w:rPr>
          <w:noProof/>
          <w:lang w:bidi="es-ES"/>
        </w:rPr>
        <w:drawing>
          <wp:anchor distT="0" distB="0" distL="114300" distR="114300" simplePos="0" relativeHeight="251658242" behindDoc="1" locked="0" layoutInCell="1" allowOverlap="1" wp14:anchorId="4F22C03A" wp14:editId="467788F9">
            <wp:simplePos x="0" y="0"/>
            <wp:positionH relativeFrom="column">
              <wp:posOffset>-12065</wp:posOffset>
            </wp:positionH>
            <wp:positionV relativeFrom="paragraph">
              <wp:posOffset>3031087</wp:posOffset>
            </wp:positionV>
            <wp:extent cx="2330450" cy="3310890"/>
            <wp:effectExtent l="0" t="0" r="0" b="3810"/>
            <wp:wrapNone/>
            <wp:docPr id="4" name="Gráfico 4"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05A79B65" w14:textId="06EDB90B" w:rsidR="001670A7" w:rsidRDefault="00E90FBA" w:rsidP="001670A7">
          <w:pPr>
            <w:pStyle w:val="TOCHeading"/>
            <w:framePr w:wrap="around" w:y="1279"/>
          </w:pPr>
          <w:r>
            <w:rPr>
              <w:lang w:bidi="es-ES"/>
            </w:rPr>
            <w:t>Introduccion</w:t>
          </w:r>
        </w:p>
        <w:p w14:paraId="316B9D27" w14:textId="06C5DB70" w:rsidR="004F2231" w:rsidRPr="00E90FBA" w:rsidRDefault="00E90FBA" w:rsidP="00E90FBA">
          <w:pPr>
            <w:pStyle w:val="TOC3"/>
            <w:ind w:left="446"/>
          </w:pPr>
          <w:r w:rsidRPr="00E90FBA">
            <w:rPr>
              <w:b w:val="0"/>
              <w:bCs/>
            </w:rPr>
            <w:t>En la actualidad, la domótica y el Internet de las cosas (</w:t>
          </w:r>
          <w:proofErr w:type="spellStart"/>
          <w:r w:rsidRPr="00E90FBA">
            <w:rPr>
              <w:b w:val="0"/>
              <w:bCs/>
            </w:rPr>
            <w:t>IoT</w:t>
          </w:r>
          <w:proofErr w:type="spellEnd"/>
          <w:r w:rsidRPr="00E90FBA">
            <w:rPr>
              <w:b w:val="0"/>
              <w:bCs/>
            </w:rPr>
            <w:t xml:space="preserve">) están transformando la forma en que interactuamos con nuestro entorno, ya sea en el hogar o en entornos industriales. Estas tecnologías permiten la automatización inteligente de sistemas, la interconexión de dispositivos y la recopilación de datos para mejorar la eficiencia energética, aumentar la seguridad, brindar confort y optimizar procesos industriales. Su impacto se extiende a diversos sectores, impulsando la innovación, la competitividad y la creación de valor. En resumen, la domótica y el </w:t>
          </w:r>
          <w:proofErr w:type="spellStart"/>
          <w:r w:rsidRPr="00E90FBA">
            <w:rPr>
              <w:b w:val="0"/>
              <w:bCs/>
            </w:rPr>
            <w:t>IoT</w:t>
          </w:r>
          <w:proofErr w:type="spellEnd"/>
          <w:r w:rsidRPr="00E90FBA">
            <w:rPr>
              <w:b w:val="0"/>
              <w:bCs/>
            </w:rPr>
            <w:t xml:space="preserve"> están revolucionando nuestra manera de vivir y trabajar, ofreciendo soluciones inteligentes y conectadas que nos permiten adaptarnos al mundo digitalizado y automatizado de hoy en día.</w:t>
          </w:r>
        </w:p>
      </w:sdtContent>
    </w:sdt>
    <w:tbl>
      <w:tblPr>
        <w:tblpPr w:leftFromText="180" w:rightFromText="180" w:vertAnchor="page" w:horzAnchor="margin" w:tblpY="3333"/>
        <w:tblW w:w="10915"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5695"/>
      </w:tblGrid>
      <w:tr w:rsidR="000F1295" w14:paraId="2CC31085" w14:textId="77777777" w:rsidTr="000F1295">
        <w:trPr>
          <w:trHeight w:val="3386"/>
        </w:trPr>
        <w:tc>
          <w:tcPr>
            <w:tcW w:w="10915" w:type="dxa"/>
            <w:gridSpan w:val="3"/>
            <w:tcBorders>
              <w:top w:val="nil"/>
              <w:left w:val="nil"/>
              <w:bottom w:val="nil"/>
              <w:right w:val="nil"/>
            </w:tcBorders>
          </w:tcPr>
          <w:p w14:paraId="3B321A18" w14:textId="77777777" w:rsidR="000F1295" w:rsidRDefault="000F1295" w:rsidP="000F1295">
            <w:pPr>
              <w:pStyle w:val="Heading5"/>
            </w:pPr>
            <w:r w:rsidRPr="000F1295">
              <w:t>Eficiencia Energética:</w:t>
            </w:r>
          </w:p>
          <w:p w14:paraId="0C1FE2FD" w14:textId="77777777" w:rsidR="000F1295" w:rsidRPr="000F1295" w:rsidRDefault="000F1295" w:rsidP="000F1295">
            <w:pPr>
              <w:spacing w:after="200"/>
              <w:rPr>
                <w:b w:val="0"/>
              </w:rPr>
            </w:pPr>
            <w:r w:rsidRPr="000F1295">
              <w:rPr>
                <w:b w:val="0"/>
              </w:rPr>
              <w:t>Reducción de costos energéticos mediante la automatización de sistemas de iluminación, calefacción, y aire acondicionado.</w:t>
            </w:r>
          </w:p>
          <w:p w14:paraId="3E53B656" w14:textId="77777777" w:rsidR="000F1295" w:rsidRPr="000F1295" w:rsidRDefault="000F1295" w:rsidP="000F1295">
            <w:pPr>
              <w:pStyle w:val="Heading5"/>
            </w:pPr>
            <w:r w:rsidRPr="000F1295">
              <w:t>Seguridad:</w:t>
            </w:r>
          </w:p>
          <w:p w14:paraId="2C86E473" w14:textId="77777777" w:rsidR="000F1295" w:rsidRDefault="000F1295" w:rsidP="000F1295">
            <w:pPr>
              <w:spacing w:after="200"/>
              <w:rPr>
                <w:b w:val="0"/>
              </w:rPr>
            </w:pPr>
            <w:r w:rsidRPr="000F1295">
              <w:rPr>
                <w:b w:val="0"/>
              </w:rPr>
              <w:t>Monitoreo remoto de sistemas de seguridad, detección de intrusos y gestión de accesos.</w:t>
            </w:r>
          </w:p>
          <w:p w14:paraId="4DF6D622" w14:textId="77777777" w:rsidR="000F1295" w:rsidRPr="000F1295" w:rsidRDefault="000F1295" w:rsidP="000F1295">
            <w:pPr>
              <w:spacing w:after="200"/>
              <w:rPr>
                <w:b w:val="0"/>
              </w:rPr>
            </w:pPr>
            <w:r w:rsidRPr="000F1295">
              <w:rPr>
                <w:b w:val="0"/>
              </w:rPr>
              <w:t>Notificaciones en tiempo real ante cualquier anomalía, garantizando la tranquilidad de los usuarios.</w:t>
            </w:r>
          </w:p>
          <w:p w14:paraId="1181C5B3" w14:textId="77777777" w:rsidR="000F1295" w:rsidRPr="000F1295" w:rsidRDefault="000F1295" w:rsidP="000F1295">
            <w:pPr>
              <w:pStyle w:val="Heading5"/>
            </w:pPr>
            <w:r w:rsidRPr="000F1295">
              <w:t>Confort y Comodidad:</w:t>
            </w:r>
          </w:p>
          <w:p w14:paraId="3A8A145B" w14:textId="77777777" w:rsidR="000F1295" w:rsidRPr="000F1295" w:rsidRDefault="000F1295" w:rsidP="000F1295">
            <w:pPr>
              <w:spacing w:after="200"/>
              <w:rPr>
                <w:b w:val="0"/>
              </w:rPr>
            </w:pPr>
            <w:r w:rsidRPr="000F1295">
              <w:rPr>
                <w:b w:val="0"/>
              </w:rPr>
              <w:t>Personalización de ambientes según las preferencias de los usuarios mediante la integración de sistemas de entretenimiento, control de persianas, y dispositivos inteligentes.</w:t>
            </w:r>
          </w:p>
          <w:p w14:paraId="5E3BC6F7" w14:textId="77777777" w:rsidR="000F1295" w:rsidRPr="000F1295" w:rsidRDefault="000F1295" w:rsidP="000F1295">
            <w:pPr>
              <w:pStyle w:val="Heading5"/>
            </w:pPr>
            <w:r w:rsidRPr="000F1295">
              <w:t>Gestión Inteligente del Hogar/Industria:</w:t>
            </w:r>
          </w:p>
          <w:p w14:paraId="364CDEC1" w14:textId="77777777" w:rsidR="000F1295" w:rsidRPr="000F1295" w:rsidRDefault="000F1295" w:rsidP="000F1295">
            <w:pPr>
              <w:spacing w:after="200"/>
              <w:rPr>
                <w:b w:val="0"/>
              </w:rPr>
            </w:pPr>
            <w:r w:rsidRPr="000F1295">
              <w:rPr>
                <w:b w:val="0"/>
              </w:rPr>
              <w:t>Control centralizado de dispositivos desde una aplicación móvil o una interfaz web.</w:t>
            </w:r>
          </w:p>
          <w:p w14:paraId="3E0A509B" w14:textId="77777777" w:rsidR="000F1295" w:rsidRPr="002178B9" w:rsidRDefault="000F1295" w:rsidP="000F1295">
            <w:pPr>
              <w:pStyle w:val="Contenido"/>
              <w:framePr w:hSpace="0" w:wrap="auto" w:vAnchor="margin" w:hAnchor="text" w:yAlign="inline"/>
            </w:pPr>
            <w:r w:rsidRPr="000F1295">
              <w:t>Automatización de tareas rutinarias para optimizar el tiempo y recursos.</w:t>
            </w:r>
          </w:p>
        </w:tc>
      </w:tr>
      <w:tr w:rsidR="000F1295" w14:paraId="67059D5B" w14:textId="77777777" w:rsidTr="000F1295">
        <w:trPr>
          <w:trHeight w:val="1474"/>
        </w:trPr>
        <w:tc>
          <w:tcPr>
            <w:tcW w:w="10915" w:type="dxa"/>
            <w:gridSpan w:val="3"/>
            <w:tcBorders>
              <w:top w:val="nil"/>
              <w:left w:val="nil"/>
              <w:bottom w:val="nil"/>
              <w:right w:val="nil"/>
            </w:tcBorders>
          </w:tcPr>
          <w:p w14:paraId="525D795C" w14:textId="77777777" w:rsidR="000F1295" w:rsidRPr="002178B9" w:rsidRDefault="000F1295" w:rsidP="000F1295">
            <w:pPr>
              <w:pStyle w:val="Contenido"/>
              <w:framePr w:hSpace="0" w:wrap="auto" w:vAnchor="margin" w:hAnchor="text" w:yAlign="inline"/>
            </w:pPr>
          </w:p>
        </w:tc>
      </w:tr>
      <w:tr w:rsidR="000F1295" w14:paraId="30C1C77D" w14:textId="77777777" w:rsidTr="000F1295">
        <w:trPr>
          <w:trHeight w:val="4257"/>
        </w:trPr>
        <w:tc>
          <w:tcPr>
            <w:tcW w:w="4860" w:type="dxa"/>
            <w:tcBorders>
              <w:top w:val="nil"/>
              <w:left w:val="nil"/>
              <w:bottom w:val="nil"/>
              <w:right w:val="nil"/>
            </w:tcBorders>
          </w:tcPr>
          <w:p w14:paraId="5D728B37" w14:textId="77777777" w:rsidR="000F1295" w:rsidRPr="002178B9" w:rsidRDefault="000F1295" w:rsidP="000F1295">
            <w:pPr>
              <w:pStyle w:val="Contenido"/>
              <w:framePr w:hSpace="0" w:wrap="auto" w:vAnchor="margin" w:hAnchor="text" w:yAlign="inline"/>
            </w:pPr>
          </w:p>
        </w:tc>
        <w:tc>
          <w:tcPr>
            <w:tcW w:w="360" w:type="dxa"/>
            <w:tcBorders>
              <w:top w:val="nil"/>
              <w:left w:val="nil"/>
              <w:bottom w:val="nil"/>
              <w:right w:val="nil"/>
            </w:tcBorders>
          </w:tcPr>
          <w:p w14:paraId="0E53B10C" w14:textId="77777777" w:rsidR="000F1295" w:rsidRPr="002178B9" w:rsidRDefault="000F1295" w:rsidP="000F1295">
            <w:pPr>
              <w:pStyle w:val="Contenido"/>
              <w:framePr w:hSpace="0" w:wrap="auto" w:vAnchor="margin" w:hAnchor="text" w:yAlign="inline"/>
            </w:pPr>
          </w:p>
        </w:tc>
        <w:tc>
          <w:tcPr>
            <w:tcW w:w="5695" w:type="dxa"/>
            <w:tcBorders>
              <w:top w:val="nil"/>
              <w:left w:val="nil"/>
              <w:bottom w:val="nil"/>
              <w:right w:val="nil"/>
            </w:tcBorders>
          </w:tcPr>
          <w:p w14:paraId="3BBBDAB3" w14:textId="77777777" w:rsidR="000F1295" w:rsidRPr="002178B9" w:rsidRDefault="000F1295" w:rsidP="000F1295">
            <w:pPr>
              <w:pStyle w:val="Contenido"/>
              <w:framePr w:hSpace="0" w:wrap="auto" w:vAnchor="margin" w:hAnchor="text" w:yAlign="inline"/>
            </w:pPr>
          </w:p>
        </w:tc>
      </w:tr>
    </w:tbl>
    <w:tbl>
      <w:tblPr>
        <w:tblpPr w:leftFromText="180" w:rightFromText="180" w:vertAnchor="page" w:horzAnchor="margin" w:tblpY="76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44"/>
      </w:tblGrid>
      <w:tr w:rsidR="000F1295" w14:paraId="7AD65866" w14:textId="77777777" w:rsidTr="000F1295">
        <w:trPr>
          <w:trHeight w:val="922"/>
        </w:trPr>
        <w:tc>
          <w:tcPr>
            <w:tcW w:w="4744" w:type="dxa"/>
            <w:tcBorders>
              <w:top w:val="nil"/>
              <w:left w:val="nil"/>
              <w:bottom w:val="nil"/>
              <w:right w:val="nil"/>
            </w:tcBorders>
            <w:vAlign w:val="center"/>
          </w:tcPr>
          <w:p w14:paraId="37DB8050" w14:textId="76428EA5" w:rsidR="000F1295" w:rsidRDefault="000F1295" w:rsidP="000F1295">
            <w:pPr>
              <w:pStyle w:val="Heading1"/>
              <w:framePr w:hSpace="0" w:wrap="auto" w:vAnchor="margin" w:hAnchor="text" w:yAlign="inline"/>
              <w:jc w:val="left"/>
            </w:pPr>
            <w:r w:rsidRPr="000F1295">
              <w:t xml:space="preserve">Ventajas de la Domótica y </w:t>
            </w:r>
            <w:r w:rsidR="008E79AE" w:rsidRPr="000F1295">
              <w:t>IOT</w:t>
            </w:r>
          </w:p>
        </w:tc>
      </w:tr>
    </w:tbl>
    <w:p w14:paraId="52D7322A" w14:textId="77777777" w:rsidR="001F0AF0" w:rsidRDefault="001F0AF0"/>
    <w:p w14:paraId="51E2A6F0" w14:textId="16FC1CCD" w:rsidR="00D22AF1" w:rsidRDefault="00D22AF1" w:rsidP="001F0AF0">
      <w:pPr>
        <w:spacing w:after="200"/>
      </w:pPr>
    </w:p>
    <w:p w14:paraId="1E170935" w14:textId="77777777" w:rsidR="008A037D" w:rsidRDefault="00D22AF1" w:rsidP="00F0561D">
      <w:pPr>
        <w:pStyle w:val="Heading4"/>
        <w:ind w:left="360"/>
      </w:pPr>
      <w:r>
        <w:rPr>
          <w:noProof/>
        </w:rPr>
        <mc:AlternateContent>
          <mc:Choice Requires="wps">
            <w:drawing>
              <wp:anchor distT="45720" distB="45720" distL="114300" distR="114300" simplePos="0" relativeHeight="251658244" behindDoc="0" locked="0" layoutInCell="1" allowOverlap="1" wp14:anchorId="772675AA" wp14:editId="02A57A7C">
                <wp:simplePos x="0" y="0"/>
                <wp:positionH relativeFrom="page">
                  <wp:posOffset>257175</wp:posOffset>
                </wp:positionH>
                <wp:positionV relativeFrom="paragraph">
                  <wp:posOffset>-1379634</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0C2A27" w14:textId="7F5AFA1E" w:rsidR="00D22AF1" w:rsidRPr="008A037D" w:rsidRDefault="00D22AF1" w:rsidP="00D22AF1">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2675AA" id="Cuadro de texto 2" o:spid="_x0000_s1029" type="#_x0000_t202" style="position:absolute;left:0;text-align:left;margin-left:20.25pt;margin-top:-108.65pt;width:185.9pt;height:110.6pt;z-index:25165824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" filled="f" stroked="f">
                <v:textbox style="mso-fit-shape-to-text:t">
                  <w:txbxContent>
                    <w:p w14:paraId="2F0C2A27" w14:textId="7F5AFA1E" w:rsidR="00D22AF1" w:rsidRPr="008A037D" w:rsidRDefault="00D22AF1" w:rsidP="00D22AF1">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v:textbox>
                <w10:wrap anchorx="page"/>
              </v:shape>
            </w:pict>
          </mc:Fallback>
        </mc:AlternateContent>
      </w:r>
      <w:r w:rsidR="008A037D">
        <w:t>Oficinas Inteligentes</w:t>
      </w:r>
    </w:p>
    <w:p w14:paraId="26760800" w14:textId="50F07D36" w:rsidR="008A037D" w:rsidRDefault="008A037D" w:rsidP="008A037D">
      <w:pPr>
        <w:ind w:left="720"/>
      </w:pPr>
      <w:r>
        <w:t>Control de entrada</w:t>
      </w:r>
    </w:p>
    <w:p w14:paraId="329E63B4" w14:textId="51FF0A02" w:rsidR="00184C51" w:rsidRDefault="00184C51" w:rsidP="008A037D">
      <w:pPr>
        <w:ind w:left="720"/>
      </w:pPr>
      <w:r w:rsidRPr="008A037D">
        <w:rPr>
          <w:noProof/>
        </w:rPr>
        <w:drawing>
          <wp:inline distT="0" distB="0" distL="0" distR="0" wp14:anchorId="402FDBE6" wp14:editId="0713D2FC">
            <wp:extent cx="5644208" cy="2790825"/>
            <wp:effectExtent l="0" t="0" r="0" b="0"/>
            <wp:docPr id="844093567"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3567" name="Imagen 1" descr="Pantalla de juego de computadora&#10;&#10;Descripción generada automáticamente con confianza media"/>
                    <pic:cNvPicPr/>
                  </pic:nvPicPr>
                  <pic:blipFill>
                    <a:blip r:embed="rId15"/>
                    <a:stretch>
                      <a:fillRect/>
                    </a:stretch>
                  </pic:blipFill>
                  <pic:spPr>
                    <a:xfrm>
                      <a:off x="0" y="0"/>
                      <a:ext cx="5649391" cy="2793388"/>
                    </a:xfrm>
                    <a:prstGeom prst="rect">
                      <a:avLst/>
                    </a:prstGeom>
                  </pic:spPr>
                </pic:pic>
              </a:graphicData>
            </a:graphic>
          </wp:inline>
        </w:drawing>
      </w:r>
    </w:p>
    <w:p w14:paraId="3ADE2A63" w14:textId="5B6354AC" w:rsidR="008A037D" w:rsidRDefault="00184C51" w:rsidP="008A037D">
      <w:pPr>
        <w:ind w:left="720"/>
      </w:pPr>
      <w:proofErr w:type="spellStart"/>
      <w:r>
        <w:t>Stream</w:t>
      </w:r>
      <w:proofErr w:type="spellEnd"/>
      <w:r>
        <w:t xml:space="preserve"> de cámaras en vivo y encendido de </w:t>
      </w:r>
      <w:proofErr w:type="gramStart"/>
      <w:r>
        <w:t>luces(</w:t>
      </w:r>
      <w:proofErr w:type="gramEnd"/>
      <w:r>
        <w:t>Por horario y movimiento).</w:t>
      </w:r>
    </w:p>
    <w:p w14:paraId="6148823B" w14:textId="6422841B" w:rsidR="00184C51" w:rsidRDefault="00184C51" w:rsidP="008A037D">
      <w:pPr>
        <w:ind w:left="720"/>
      </w:pPr>
      <w:r w:rsidRPr="00184C51">
        <w:rPr>
          <w:noProof/>
        </w:rPr>
        <w:drawing>
          <wp:inline distT="0" distB="0" distL="0" distR="0" wp14:anchorId="1B32E7F6" wp14:editId="542A78B3">
            <wp:extent cx="6645910" cy="2929255"/>
            <wp:effectExtent l="0" t="0" r="2540" b="4445"/>
            <wp:docPr id="161646864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8644" name="Imagen 1" descr="Pantalla de video juego&#10;&#10;Descripción generada automáticamente con confianza media"/>
                    <pic:cNvPicPr/>
                  </pic:nvPicPr>
                  <pic:blipFill>
                    <a:blip r:embed="rId16"/>
                    <a:stretch>
                      <a:fillRect/>
                    </a:stretch>
                  </pic:blipFill>
                  <pic:spPr>
                    <a:xfrm>
                      <a:off x="0" y="0"/>
                      <a:ext cx="6645910" cy="2929255"/>
                    </a:xfrm>
                    <a:prstGeom prst="rect">
                      <a:avLst/>
                    </a:prstGeom>
                  </pic:spPr>
                </pic:pic>
              </a:graphicData>
            </a:graphic>
          </wp:inline>
        </w:drawing>
      </w:r>
    </w:p>
    <w:p w14:paraId="2CE7785F" w14:textId="31CC2553" w:rsidR="00184C51" w:rsidRPr="008A037D" w:rsidRDefault="00184C51" w:rsidP="008A037D">
      <w:pPr>
        <w:ind w:left="720"/>
      </w:pPr>
      <w:r w:rsidRPr="00184C51">
        <w:rPr>
          <w:noProof/>
        </w:rPr>
        <w:drawing>
          <wp:inline distT="0" distB="0" distL="0" distR="0" wp14:anchorId="7FC0ADF3" wp14:editId="1DDE4A73">
            <wp:extent cx="3130091" cy="942975"/>
            <wp:effectExtent l="0" t="0" r="0" b="0"/>
            <wp:docPr id="112691311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3116" name="Imagen 1" descr="Captura de pantalla de un celular&#10;&#10;Descripción generada automáticamente"/>
                    <pic:cNvPicPr/>
                  </pic:nvPicPr>
                  <pic:blipFill>
                    <a:blip r:embed="rId17"/>
                    <a:stretch>
                      <a:fillRect/>
                    </a:stretch>
                  </pic:blipFill>
                  <pic:spPr>
                    <a:xfrm>
                      <a:off x="0" y="0"/>
                      <a:ext cx="3136729" cy="944975"/>
                    </a:xfrm>
                    <a:prstGeom prst="rect">
                      <a:avLst/>
                    </a:prstGeom>
                  </pic:spPr>
                </pic:pic>
              </a:graphicData>
            </a:graphic>
          </wp:inline>
        </w:drawing>
      </w:r>
    </w:p>
    <w:p w14:paraId="60E9AD9A" w14:textId="3406401B" w:rsidR="00D22AF1" w:rsidRDefault="008A037D" w:rsidP="008A037D">
      <w:pPr>
        <w:pStyle w:val="Heading4"/>
      </w:pPr>
      <w:r>
        <w:tab/>
      </w:r>
    </w:p>
    <w:p w14:paraId="26F973CA" w14:textId="77777777" w:rsidR="00184C51" w:rsidRDefault="00184C51" w:rsidP="00184C51"/>
    <w:p w14:paraId="70D6ED7B" w14:textId="2E59D18D" w:rsidR="00184C51" w:rsidRDefault="00FF288C" w:rsidP="00184C51">
      <w:r>
        <w:rPr>
          <w:noProof/>
        </w:rPr>
        <mc:AlternateContent>
          <mc:Choice Requires="wps">
            <w:drawing>
              <wp:anchor distT="45720" distB="45720" distL="114300" distR="114300" simplePos="0" relativeHeight="251658247" behindDoc="0" locked="0" layoutInCell="1" allowOverlap="1" wp14:anchorId="46C8D7CD" wp14:editId="220BBB8D">
                <wp:simplePos x="0" y="0"/>
                <wp:positionH relativeFrom="page">
                  <wp:posOffset>257175</wp:posOffset>
                </wp:positionH>
                <wp:positionV relativeFrom="paragraph">
                  <wp:posOffset>-1379220</wp:posOffset>
                </wp:positionV>
                <wp:extent cx="2360930" cy="1404620"/>
                <wp:effectExtent l="0" t="0" r="0" b="0"/>
                <wp:wrapNone/>
                <wp:docPr id="1907310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C58A5C" w14:textId="37C7A9E2" w:rsidR="00FF288C" w:rsidRPr="008A037D" w:rsidRDefault="00FF288C" w:rsidP="00FF288C">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C8D7CD" id="_x0000_s1030" type="#_x0000_t202" style="position:absolute;margin-left:20.25pt;margin-top:-108.6pt;width:185.9pt;height:110.6pt;z-index:251658247;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" filled="f" stroked="f">
                <v:textbox style="mso-fit-shape-to-text:t">
                  <w:txbxContent>
                    <w:p w14:paraId="4DC58A5C" w14:textId="37C7A9E2" w:rsidR="00FF288C" w:rsidRPr="008A037D" w:rsidRDefault="00FF288C" w:rsidP="00FF288C">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v:textbox>
                <w10:wrap anchorx="page"/>
              </v:shape>
            </w:pict>
          </mc:Fallback>
        </mc:AlternateContent>
      </w:r>
      <w:r w:rsidR="00184C51">
        <w:tab/>
        <w:t xml:space="preserve">Control del sistema de refrigeración de </w:t>
      </w:r>
      <w:proofErr w:type="spellStart"/>
      <w:r w:rsidR="00184C51">
        <w:t>Datacenter</w:t>
      </w:r>
      <w:proofErr w:type="spellEnd"/>
      <w:r w:rsidR="00184C51">
        <w:t>, y control de la temperatura.</w:t>
      </w:r>
    </w:p>
    <w:p w14:paraId="2B3C6866" w14:textId="7E29F0C6" w:rsidR="00F0561D" w:rsidRDefault="00F0561D" w:rsidP="00184C51">
      <w:r w:rsidRPr="00F0561D">
        <w:rPr>
          <w:noProof/>
        </w:rPr>
        <w:drawing>
          <wp:anchor distT="0" distB="0" distL="114300" distR="114300" simplePos="0" relativeHeight="251658245" behindDoc="0" locked="0" layoutInCell="1" allowOverlap="1" wp14:anchorId="436E5865" wp14:editId="34F86882">
            <wp:simplePos x="0" y="0"/>
            <wp:positionH relativeFrom="column">
              <wp:posOffset>533400</wp:posOffset>
            </wp:positionH>
            <wp:positionV relativeFrom="paragraph">
              <wp:posOffset>13335</wp:posOffset>
            </wp:positionV>
            <wp:extent cx="5955024" cy="2933700"/>
            <wp:effectExtent l="0" t="0" r="8255" b="0"/>
            <wp:wrapNone/>
            <wp:docPr id="2481432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3265" name="Imagen 1" descr="Captura de pantalla de un celular&#10;&#10;Descripción generada automáticamente"/>
                    <pic:cNvPicPr/>
                  </pic:nvPicPr>
                  <pic:blipFill>
                    <a:blip r:embed="rId18"/>
                    <a:stretch>
                      <a:fillRect/>
                    </a:stretch>
                  </pic:blipFill>
                  <pic:spPr>
                    <a:xfrm>
                      <a:off x="0" y="0"/>
                      <a:ext cx="5955024" cy="2933700"/>
                    </a:xfrm>
                    <a:prstGeom prst="rect">
                      <a:avLst/>
                    </a:prstGeom>
                  </pic:spPr>
                </pic:pic>
              </a:graphicData>
            </a:graphic>
          </wp:anchor>
        </w:drawing>
      </w:r>
    </w:p>
    <w:p w14:paraId="77D5D3CB" w14:textId="19416E1C" w:rsidR="00F0561D" w:rsidRPr="00184C51" w:rsidRDefault="00F0561D" w:rsidP="00184C51"/>
    <w:p w14:paraId="1C522903" w14:textId="77777777" w:rsidR="007057F4" w:rsidRDefault="007057F4" w:rsidP="001F0AF0">
      <w:pPr>
        <w:spacing w:after="200"/>
      </w:pPr>
    </w:p>
    <w:p w14:paraId="3152DE31" w14:textId="77777777" w:rsidR="00F0561D" w:rsidRPr="00F0561D" w:rsidRDefault="00F0561D" w:rsidP="00F0561D"/>
    <w:p w14:paraId="1C782685" w14:textId="77777777" w:rsidR="00F0561D" w:rsidRPr="00F0561D" w:rsidRDefault="00F0561D" w:rsidP="00F0561D"/>
    <w:p w14:paraId="36AB8C48" w14:textId="77777777" w:rsidR="00F0561D" w:rsidRPr="00F0561D" w:rsidRDefault="00F0561D" w:rsidP="00F0561D"/>
    <w:p w14:paraId="7973090D" w14:textId="77777777" w:rsidR="00F0561D" w:rsidRPr="00F0561D" w:rsidRDefault="00F0561D" w:rsidP="00F0561D"/>
    <w:p w14:paraId="25C0E505" w14:textId="77777777" w:rsidR="00F0561D" w:rsidRPr="00F0561D" w:rsidRDefault="00F0561D" w:rsidP="00F0561D"/>
    <w:p w14:paraId="5BE7057D" w14:textId="77777777" w:rsidR="00F0561D" w:rsidRPr="00F0561D" w:rsidRDefault="00F0561D" w:rsidP="00F0561D"/>
    <w:p w14:paraId="178DB941" w14:textId="77777777" w:rsidR="00F0561D" w:rsidRPr="00F0561D" w:rsidRDefault="00F0561D" w:rsidP="00F0561D"/>
    <w:p w14:paraId="6D659733" w14:textId="77777777" w:rsidR="00F0561D" w:rsidRPr="00F0561D" w:rsidRDefault="00F0561D" w:rsidP="00F0561D"/>
    <w:p w14:paraId="0C22EA04" w14:textId="77777777" w:rsidR="00F0561D" w:rsidRDefault="00F0561D" w:rsidP="00F0561D"/>
    <w:p w14:paraId="4F4771CD" w14:textId="20FE6CCC" w:rsidR="00F0561D" w:rsidRDefault="00F0561D" w:rsidP="00F0561D">
      <w:r>
        <w:tab/>
        <w:t xml:space="preserve">También se </w:t>
      </w:r>
      <w:proofErr w:type="spellStart"/>
      <w:r>
        <w:t>sumo</w:t>
      </w:r>
      <w:proofErr w:type="spellEnd"/>
      <w:r>
        <w:t xml:space="preserve"> un control de los AC de todo el edificio, los cuales responden a las temperaturas del edificio y también a los horarios del personal. </w:t>
      </w:r>
    </w:p>
    <w:p w14:paraId="37560C24" w14:textId="31E29DC2" w:rsidR="00F0561D" w:rsidRDefault="00F0561D" w:rsidP="00F0561D">
      <w:r>
        <w:tab/>
        <w:t>En la actualidad estamos sumando paneles solares los cuales también se suman a nuestra aplicación de gestión integral.</w:t>
      </w:r>
    </w:p>
    <w:p w14:paraId="4ED8AE99" w14:textId="6F03D1A4" w:rsidR="00F0561D" w:rsidRDefault="00F0561D" w:rsidP="00F0561D"/>
    <w:p w14:paraId="008E7A57" w14:textId="77777777" w:rsidR="00F0561D" w:rsidRDefault="00F0561D">
      <w:pPr>
        <w:spacing w:after="200"/>
      </w:pPr>
      <w:r>
        <w:br w:type="page"/>
      </w:r>
    </w:p>
    <w:p w14:paraId="4E1AA39E" w14:textId="56F0EA8F" w:rsidR="00F0561D" w:rsidRDefault="00FF288C" w:rsidP="00F0561D">
      <w:pPr>
        <w:pStyle w:val="Heading4"/>
      </w:pPr>
      <w:r>
        <w:rPr>
          <w:noProof/>
        </w:rPr>
        <mc:AlternateContent>
          <mc:Choice Requires="wps">
            <w:drawing>
              <wp:anchor distT="45720" distB="45720" distL="114300" distR="114300" simplePos="0" relativeHeight="251658248" behindDoc="0" locked="0" layoutInCell="1" allowOverlap="1" wp14:anchorId="73636117" wp14:editId="469093D6">
                <wp:simplePos x="0" y="0"/>
                <wp:positionH relativeFrom="page">
                  <wp:posOffset>257175</wp:posOffset>
                </wp:positionH>
                <wp:positionV relativeFrom="paragraph">
                  <wp:posOffset>-1379220</wp:posOffset>
                </wp:positionV>
                <wp:extent cx="2360930" cy="1404620"/>
                <wp:effectExtent l="0" t="0" r="0" b="0"/>
                <wp:wrapNone/>
                <wp:docPr id="2108619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3A202B" w14:textId="3443C214" w:rsidR="00FF288C" w:rsidRPr="008A037D" w:rsidRDefault="00FF288C" w:rsidP="00FF288C">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636117" id="_x0000_s1031" type="#_x0000_t202" style="position:absolute;margin-left:20.25pt;margin-top:-108.6pt;width:185.9pt;height:110.6pt;z-index:2516582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" filled="f" stroked="f">
                <v:textbox style="mso-fit-shape-to-text:t">
                  <w:txbxContent>
                    <w:p w14:paraId="3E3A202B" w14:textId="3443C214" w:rsidR="00FF288C" w:rsidRPr="008A037D" w:rsidRDefault="00FF288C" w:rsidP="00FF288C">
                      <w:pPr>
                        <w:pStyle w:val="Heading3"/>
                        <w:rPr>
                          <w:sz w:val="44"/>
                          <w:szCs w:val="44"/>
                        </w:rPr>
                      </w:pPr>
                      <w:r w:rsidRPr="008A037D">
                        <w:rPr>
                          <w:sz w:val="44"/>
                          <w:szCs w:val="44"/>
                        </w:rPr>
                        <w:t xml:space="preserve">Casos </w:t>
                      </w:r>
                      <w:r w:rsidRPr="008A037D">
                        <w:rPr>
                          <w:sz w:val="48"/>
                          <w:szCs w:val="48"/>
                        </w:rPr>
                        <w:t>de</w:t>
                      </w:r>
                      <w:r w:rsidRPr="008A037D">
                        <w:rPr>
                          <w:sz w:val="44"/>
                          <w:szCs w:val="44"/>
                        </w:rPr>
                        <w:t xml:space="preserve"> </w:t>
                      </w:r>
                      <w:r w:rsidR="008E79AE" w:rsidRPr="008A037D">
                        <w:rPr>
                          <w:sz w:val="44"/>
                          <w:szCs w:val="44"/>
                        </w:rPr>
                        <w:t>éxito</w:t>
                      </w:r>
                    </w:p>
                  </w:txbxContent>
                </v:textbox>
                <w10:wrap anchorx="page"/>
              </v:shape>
            </w:pict>
          </mc:Fallback>
        </mc:AlternateContent>
      </w:r>
      <w:proofErr w:type="spellStart"/>
      <w:r w:rsidR="00F0561D">
        <w:t>Warehouse</w:t>
      </w:r>
      <w:proofErr w:type="spellEnd"/>
      <w:r w:rsidR="00F0561D">
        <w:t xml:space="preserve"> </w:t>
      </w:r>
    </w:p>
    <w:p w14:paraId="4EAC4767" w14:textId="15A19091" w:rsidR="00F0561D" w:rsidRDefault="001C7F92" w:rsidP="00F0561D">
      <w:r>
        <w:t xml:space="preserve">En este caso de aplicación, se </w:t>
      </w:r>
      <w:r w:rsidR="008E79AE">
        <w:t>buscó</w:t>
      </w:r>
      <w:r>
        <w:t xml:space="preserve"> resolver dos objetivos principales.</w:t>
      </w:r>
    </w:p>
    <w:p w14:paraId="1BC5E7FA" w14:textId="4E1BBB4B" w:rsidR="001C7F92" w:rsidRDefault="001C7F92" w:rsidP="00F0561D">
      <w:r>
        <w:t>Temperatura, humedad y luminosidad:</w:t>
      </w:r>
    </w:p>
    <w:p w14:paraId="3E34FA42" w14:textId="212167F2" w:rsidR="001C7F92" w:rsidRDefault="001C7F92" w:rsidP="00F0561D">
      <w:r>
        <w:t xml:space="preserve"> </w:t>
      </w:r>
      <w:r>
        <w:tab/>
        <w:t>Se realizó la instalación de sensores, y se realizó un estudio para verificar que el ambiente era el correcto para el almacenamiento de diferentes productos alimenticios. Además, se sumaron sensores de emisiones Co2 para controlar forzadores manteniendo el aire respirado por los trabajadores lo menos toxico posible.</w:t>
      </w:r>
    </w:p>
    <w:p w14:paraId="2EDA9BD1" w14:textId="478C2DF5" w:rsidR="001C7F92" w:rsidRDefault="00197B09" w:rsidP="00F0561D">
      <w:r>
        <w:rPr>
          <w:noProof/>
        </w:rPr>
        <w:drawing>
          <wp:anchor distT="0" distB="0" distL="114300" distR="114300" simplePos="0" relativeHeight="251658250" behindDoc="1" locked="0" layoutInCell="1" allowOverlap="1" wp14:anchorId="0850351C" wp14:editId="4CAFA2E7">
            <wp:simplePos x="0" y="0"/>
            <wp:positionH relativeFrom="column">
              <wp:posOffset>3952875</wp:posOffset>
            </wp:positionH>
            <wp:positionV relativeFrom="paragraph">
              <wp:posOffset>69215</wp:posOffset>
            </wp:positionV>
            <wp:extent cx="1778000" cy="2656840"/>
            <wp:effectExtent l="0" t="0" r="0" b="0"/>
            <wp:wrapTight wrapText="bothSides">
              <wp:wrapPolygon edited="0">
                <wp:start x="0" y="0"/>
                <wp:lineTo x="0" y="21373"/>
                <wp:lineTo x="21291" y="21373"/>
                <wp:lineTo x="21291" y="0"/>
                <wp:lineTo x="0" y="0"/>
              </wp:wrapPolygon>
            </wp:wrapTight>
            <wp:docPr id="1842556381" name="Imagen 3"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56381" name="Imagen 3" desc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0" cy="2656840"/>
                    </a:xfrm>
                    <a:prstGeom prst="rect">
                      <a:avLst/>
                    </a:prstGeom>
                    <a:noFill/>
                    <a:ln>
                      <a:noFill/>
                    </a:ln>
                  </pic:spPr>
                </pic:pic>
              </a:graphicData>
            </a:graphic>
            <wp14:sizeRelV relativeFrom="margin">
              <wp14:pctHeight>0</wp14:pctHeight>
            </wp14:sizeRelV>
          </wp:anchor>
        </w:drawing>
      </w:r>
      <w:r w:rsidR="001C7F92" w:rsidRPr="001C7F92">
        <w:rPr>
          <w:noProof/>
        </w:rPr>
        <w:drawing>
          <wp:anchor distT="0" distB="0" distL="114300" distR="114300" simplePos="0" relativeHeight="251658246" behindDoc="0" locked="0" layoutInCell="1" allowOverlap="1" wp14:anchorId="3CF47F9D" wp14:editId="43BBA39A">
            <wp:simplePos x="0" y="0"/>
            <wp:positionH relativeFrom="margin">
              <wp:posOffset>205105</wp:posOffset>
            </wp:positionH>
            <wp:positionV relativeFrom="paragraph">
              <wp:posOffset>102235</wp:posOffset>
            </wp:positionV>
            <wp:extent cx="2971335" cy="2299904"/>
            <wp:effectExtent l="0" t="0" r="635" b="5715"/>
            <wp:wrapNone/>
            <wp:docPr id="4981749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4933" name="Imagen 1" descr="Gráfico&#10;&#10;Descripción generada automáticamente"/>
                    <pic:cNvPicPr/>
                  </pic:nvPicPr>
                  <pic:blipFill>
                    <a:blip r:embed="rId20"/>
                    <a:stretch>
                      <a:fillRect/>
                    </a:stretch>
                  </pic:blipFill>
                  <pic:spPr>
                    <a:xfrm>
                      <a:off x="0" y="0"/>
                      <a:ext cx="2971335" cy="2299904"/>
                    </a:xfrm>
                    <a:prstGeom prst="rect">
                      <a:avLst/>
                    </a:prstGeom>
                  </pic:spPr>
                </pic:pic>
              </a:graphicData>
            </a:graphic>
            <wp14:sizeRelH relativeFrom="margin">
              <wp14:pctWidth>0</wp14:pctWidth>
            </wp14:sizeRelH>
            <wp14:sizeRelV relativeFrom="margin">
              <wp14:pctHeight>0</wp14:pctHeight>
            </wp14:sizeRelV>
          </wp:anchor>
        </w:drawing>
      </w:r>
    </w:p>
    <w:p w14:paraId="1DA2453E" w14:textId="6ED41CD2" w:rsidR="001C7F92" w:rsidRPr="001C7F92" w:rsidRDefault="001C7F92" w:rsidP="001C7F92"/>
    <w:p w14:paraId="446A49E7" w14:textId="31BA3CA3" w:rsidR="001C7F92" w:rsidRPr="001C7F92" w:rsidRDefault="001C7F92" w:rsidP="001C7F92"/>
    <w:p w14:paraId="2C004072" w14:textId="04656FA1" w:rsidR="001C7F92" w:rsidRPr="001C7F92" w:rsidRDefault="001C7F92" w:rsidP="001C7F92"/>
    <w:p w14:paraId="5F2541D7" w14:textId="740D9A94" w:rsidR="001C7F92" w:rsidRPr="001C7F92" w:rsidRDefault="001C7F92" w:rsidP="001C7F92"/>
    <w:p w14:paraId="60787E65" w14:textId="151ABF9B" w:rsidR="001C7F92" w:rsidRPr="001C7F92" w:rsidRDefault="001C7F92" w:rsidP="001C7F92"/>
    <w:p w14:paraId="5182AB02" w14:textId="4D9B0E67" w:rsidR="001C7F92" w:rsidRPr="001C7F92" w:rsidRDefault="001C7F92" w:rsidP="001C7F92"/>
    <w:p w14:paraId="70F14B7F" w14:textId="7518EE3A" w:rsidR="001C7F92" w:rsidRPr="001C7F92" w:rsidRDefault="001C7F92" w:rsidP="001C7F92"/>
    <w:p w14:paraId="7EB11B7C" w14:textId="6E8A15C8" w:rsidR="001C7F92" w:rsidRPr="001C7F92" w:rsidRDefault="001C7F92" w:rsidP="001C7F92"/>
    <w:p w14:paraId="0585332C" w14:textId="42727FA2" w:rsidR="001C7F92" w:rsidRDefault="00197B09" w:rsidP="001C7F92">
      <w:r>
        <w:rPr>
          <w:noProof/>
        </w:rPr>
        <mc:AlternateContent>
          <mc:Choice Requires="wps">
            <w:drawing>
              <wp:anchor distT="45720" distB="45720" distL="114300" distR="114300" simplePos="0" relativeHeight="251658251" behindDoc="0" locked="0" layoutInCell="1" allowOverlap="1" wp14:anchorId="4ABD1BF3" wp14:editId="0A720069">
                <wp:simplePos x="0" y="0"/>
                <wp:positionH relativeFrom="margin">
                  <wp:posOffset>3400425</wp:posOffset>
                </wp:positionH>
                <wp:positionV relativeFrom="paragraph">
                  <wp:posOffset>194945</wp:posOffset>
                </wp:positionV>
                <wp:extent cx="2981325" cy="247650"/>
                <wp:effectExtent l="0" t="0" r="28575" b="19050"/>
                <wp:wrapSquare wrapText="bothSides"/>
                <wp:docPr id="9274057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47650"/>
                        </a:xfrm>
                        <a:prstGeom prst="rect">
                          <a:avLst/>
                        </a:prstGeom>
                        <a:solidFill>
                          <a:srgbClr val="FFFFFF"/>
                        </a:solidFill>
                        <a:ln w="9525">
                          <a:solidFill>
                            <a:srgbClr val="000000"/>
                          </a:solidFill>
                          <a:miter lim="800000"/>
                          <a:headEnd/>
                          <a:tailEnd/>
                        </a:ln>
                      </wps:spPr>
                      <wps:txbx>
                        <w:txbxContent>
                          <w:p w14:paraId="1FF712B3" w14:textId="064799B1" w:rsidR="00197B09" w:rsidRPr="00197B09" w:rsidRDefault="00197B09">
                            <w:pPr>
                              <w:rPr>
                                <w:sz w:val="18"/>
                                <w:szCs w:val="18"/>
                              </w:rPr>
                            </w:pPr>
                            <w:r w:rsidRPr="00197B09">
                              <w:rPr>
                                <w:sz w:val="18"/>
                                <w:szCs w:val="18"/>
                              </w:rPr>
                              <w:t>Banco de prueba control de contactor 24amp con ESP32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D1BF3" id="_x0000_s1032" type="#_x0000_t202" style="position:absolute;margin-left:267.75pt;margin-top:15.35pt;width:234.75pt;height:19.5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">
                <v:textbox>
                  <w:txbxContent>
                    <w:p w14:paraId="1FF712B3" w14:textId="064799B1" w:rsidR="00197B09" w:rsidRPr="00197B09" w:rsidRDefault="00197B09">
                      <w:pPr>
                        <w:rPr>
                          <w:sz w:val="18"/>
                          <w:szCs w:val="18"/>
                        </w:rPr>
                      </w:pPr>
                      <w:r w:rsidRPr="00197B09">
                        <w:rPr>
                          <w:sz w:val="18"/>
                          <w:szCs w:val="18"/>
                        </w:rPr>
                        <w:t>Banco de prueba control de contactor 24amp con ESP32</w:t>
                      </w:r>
                    </w:p>
                  </w:txbxContent>
                </v:textbox>
                <w10:wrap type="square" anchorx="margin"/>
              </v:shape>
            </w:pict>
          </mc:Fallback>
        </mc:AlternateContent>
      </w:r>
    </w:p>
    <w:p w14:paraId="2A6B5D69" w14:textId="5426AE6E" w:rsidR="00FF288C" w:rsidRDefault="00FF288C" w:rsidP="00FF288C">
      <w:pPr>
        <w:ind w:firstLine="720"/>
      </w:pPr>
    </w:p>
    <w:p w14:paraId="22B13462" w14:textId="2808EDB1" w:rsidR="00FF288C" w:rsidRDefault="00FF288C" w:rsidP="00FF288C">
      <w:r>
        <w:t>Implementación de Eficiencia Energética:</w:t>
      </w:r>
    </w:p>
    <w:p w14:paraId="13CBC1C5" w14:textId="18502443" w:rsidR="00813320" w:rsidRDefault="00FF288C" w:rsidP="00FF288C">
      <w:pPr>
        <w:ind w:firstLine="720"/>
        <w:rPr>
          <w:noProof/>
        </w:rPr>
      </w:pPr>
      <w:r>
        <w:t xml:space="preserve">Se instaló un sistema de dispositivos </w:t>
      </w:r>
      <w:proofErr w:type="spellStart"/>
      <w:r>
        <w:t>IoT</w:t>
      </w:r>
      <w:proofErr w:type="spellEnd"/>
      <w:r>
        <w:t xml:space="preserve"> en los tableros tripolares de 63 amperios para controlar más de 500 luces en los almacenes. Dado el difícil acceso a los tableros, las luces solían permanecer encendidas constantemente, lo que resultaba en un consumo eléctrico considerable. Tras la implementación, se logró reducir significativamente el consumo eléctrico mediante el uso de sensores lumínicos y de movimiento. Ahora, cuando no hay actividad en los depósitos, las luces se apagan automáticamente, incluso durante la noche, lo que ha generado ahorros significativos en la factura eléctrica.</w:t>
      </w:r>
      <w:r w:rsidR="00197B09" w:rsidRPr="00197B09">
        <w:rPr>
          <w:noProof/>
        </w:rPr>
        <w:t xml:space="preserve"> </w:t>
      </w:r>
    </w:p>
    <w:p w14:paraId="558BDE67" w14:textId="77777777" w:rsidR="00813320" w:rsidRDefault="00813320">
      <w:pPr>
        <w:spacing w:after="200"/>
        <w:rPr>
          <w:noProof/>
        </w:rPr>
      </w:pPr>
      <w:r>
        <w:rPr>
          <w:noProof/>
        </w:rPr>
        <w:br w:type="page"/>
      </w:r>
    </w:p>
    <w:p w14:paraId="0E5A2D7E" w14:textId="3098D20C" w:rsidR="008E79AE" w:rsidRDefault="0081471B" w:rsidP="008E79AE">
      <w:pPr>
        <w:pStyle w:val="Heading4"/>
      </w:pPr>
      <w:r>
        <w:rPr>
          <w:noProof/>
        </w:rPr>
        <mc:AlternateContent>
          <mc:Choice Requires="wps">
            <w:drawing>
              <wp:anchor distT="45720" distB="45720" distL="114300" distR="114300" simplePos="0" relativeHeight="251660303" behindDoc="0" locked="0" layoutInCell="1" allowOverlap="1" wp14:anchorId="3BFA9980" wp14:editId="48EA5DAE">
                <wp:simplePos x="0" y="0"/>
                <wp:positionH relativeFrom="page">
                  <wp:posOffset>304800</wp:posOffset>
                </wp:positionH>
                <wp:positionV relativeFrom="paragraph">
                  <wp:posOffset>-1321435</wp:posOffset>
                </wp:positionV>
                <wp:extent cx="2360930" cy="1404620"/>
                <wp:effectExtent l="0" t="0" r="0" b="0"/>
                <wp:wrapNone/>
                <wp:docPr id="457824690"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BE752C8" w14:textId="402F333F" w:rsidR="00813320" w:rsidRPr="008A037D" w:rsidRDefault="00813320" w:rsidP="00813320">
                            <w:pPr>
                              <w:pStyle w:val="Heading3"/>
                              <w:rPr>
                                <w:sz w:val="44"/>
                                <w:szCs w:val="44"/>
                              </w:rPr>
                            </w:pPr>
                            <w:r>
                              <w:rPr>
                                <w:sz w:val="44"/>
                                <w:szCs w:val="44"/>
                              </w:rPr>
                              <w:t xml:space="preserve">Caso de </w:t>
                            </w:r>
                            <w:r w:rsidR="008E79AE">
                              <w:rPr>
                                <w:sz w:val="44"/>
                                <w:szCs w:val="44"/>
                              </w:rPr>
                              <w:t>éxito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A9980" id="Cuadro de texto 12" o:spid="_x0000_s1033" type="#_x0000_t202" style="position:absolute;margin-left:24pt;margin-top:-104.05pt;width:185.9pt;height:110.6pt;z-index:251660303;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" filled="f" stroked="f">
                <v:textbox style="mso-fit-shape-to-text:t">
                  <w:txbxContent>
                    <w:p w14:paraId="7BE752C8" w14:textId="402F333F" w:rsidR="00813320" w:rsidRPr="008A037D" w:rsidRDefault="00813320" w:rsidP="00813320">
                      <w:pPr>
                        <w:pStyle w:val="Heading3"/>
                        <w:rPr>
                          <w:sz w:val="44"/>
                          <w:szCs w:val="44"/>
                        </w:rPr>
                      </w:pPr>
                      <w:r>
                        <w:rPr>
                          <w:sz w:val="44"/>
                          <w:szCs w:val="44"/>
                        </w:rPr>
                        <w:t xml:space="preserve">Caso de </w:t>
                      </w:r>
                      <w:r w:rsidR="008E79AE">
                        <w:rPr>
                          <w:sz w:val="44"/>
                          <w:szCs w:val="44"/>
                        </w:rPr>
                        <w:t>éxito</w:t>
                      </w:r>
                    </w:p>
                  </w:txbxContent>
                </v:textbox>
                <w10:wrap anchorx="page"/>
              </v:shape>
            </w:pict>
          </mc:Fallback>
        </mc:AlternateContent>
      </w:r>
      <w:r w:rsidR="00BE33EF">
        <w:t xml:space="preserve">Manejo climático de </w:t>
      </w:r>
      <w:r w:rsidR="00E66B4D">
        <w:t>Invernadero</w:t>
      </w:r>
      <w:r w:rsidR="006D09F3">
        <w:t>.</w:t>
      </w:r>
    </w:p>
    <w:p w14:paraId="1E1149FD" w14:textId="2B4D73AE" w:rsidR="00FF288C" w:rsidRDefault="00FF288C" w:rsidP="00FF288C">
      <w:pPr>
        <w:ind w:firstLine="720"/>
      </w:pPr>
    </w:p>
    <w:p w14:paraId="2D27FB6B" w14:textId="77777777" w:rsidR="00165B4E" w:rsidRDefault="00165B4E" w:rsidP="00165B4E">
      <w:pPr>
        <w:pStyle w:val="ListParagraph"/>
        <w:numPr>
          <w:ilvl w:val="0"/>
          <w:numId w:val="33"/>
        </w:numPr>
        <w:spacing w:after="200"/>
      </w:pPr>
      <w:r>
        <w:t>Luces</w:t>
      </w:r>
    </w:p>
    <w:p w14:paraId="0A59FD0D" w14:textId="3E421132" w:rsidR="00165B4E" w:rsidRDefault="00C1103E" w:rsidP="00C1103E">
      <w:pPr>
        <w:pStyle w:val="ListParagraph"/>
        <w:numPr>
          <w:ilvl w:val="1"/>
          <w:numId w:val="33"/>
        </w:numPr>
        <w:spacing w:after="200"/>
        <w:rPr>
          <w:b w:val="0"/>
          <w:bCs/>
        </w:rPr>
      </w:pPr>
      <w:r>
        <w:rPr>
          <w:b w:val="0"/>
          <w:bCs/>
        </w:rPr>
        <w:t>Programaci</w:t>
      </w:r>
      <w:r w:rsidR="00D47C9C">
        <w:rPr>
          <w:b w:val="0"/>
          <w:bCs/>
        </w:rPr>
        <w:t xml:space="preserve">ón </w:t>
      </w:r>
      <w:r w:rsidR="00A05986">
        <w:rPr>
          <w:b w:val="0"/>
          <w:bCs/>
        </w:rPr>
        <w:t>por horario.</w:t>
      </w:r>
    </w:p>
    <w:p w14:paraId="4B07AA67" w14:textId="7987176A" w:rsidR="00A05986" w:rsidRDefault="004F6A56" w:rsidP="00C1103E">
      <w:pPr>
        <w:pStyle w:val="ListParagraph"/>
        <w:numPr>
          <w:ilvl w:val="1"/>
          <w:numId w:val="33"/>
        </w:numPr>
        <w:spacing w:after="200"/>
        <w:rPr>
          <w:b w:val="0"/>
          <w:bCs/>
        </w:rPr>
      </w:pPr>
      <w:r>
        <w:rPr>
          <w:b w:val="0"/>
          <w:bCs/>
        </w:rPr>
        <w:t xml:space="preserve">Temporizador. </w:t>
      </w:r>
    </w:p>
    <w:p w14:paraId="0EBF9AF9" w14:textId="22517A4C" w:rsidR="004F6A56" w:rsidRDefault="004F6A56" w:rsidP="00C1103E">
      <w:pPr>
        <w:pStyle w:val="ListParagraph"/>
        <w:numPr>
          <w:ilvl w:val="1"/>
          <w:numId w:val="33"/>
        </w:numPr>
        <w:spacing w:after="200"/>
        <w:rPr>
          <w:b w:val="0"/>
          <w:bCs/>
        </w:rPr>
      </w:pPr>
      <w:r>
        <w:rPr>
          <w:b w:val="0"/>
          <w:bCs/>
        </w:rPr>
        <w:t xml:space="preserve">Control de </w:t>
      </w:r>
      <w:r w:rsidR="00674B27">
        <w:rPr>
          <w:b w:val="0"/>
          <w:bCs/>
        </w:rPr>
        <w:t>consumo</w:t>
      </w:r>
      <w:r w:rsidR="00406938">
        <w:rPr>
          <w:b w:val="0"/>
          <w:bCs/>
        </w:rPr>
        <w:t xml:space="preserve"> </w:t>
      </w:r>
      <w:r w:rsidR="00FA6432">
        <w:rPr>
          <w:b w:val="0"/>
          <w:bCs/>
        </w:rPr>
        <w:t>eléctrico</w:t>
      </w:r>
      <w:r w:rsidR="00674B27">
        <w:rPr>
          <w:b w:val="0"/>
          <w:bCs/>
        </w:rPr>
        <w:t>.</w:t>
      </w:r>
    </w:p>
    <w:p w14:paraId="1D939941" w14:textId="40C62DDD" w:rsidR="000273AC" w:rsidRDefault="000273AC" w:rsidP="00C1103E">
      <w:pPr>
        <w:pStyle w:val="ListParagraph"/>
        <w:numPr>
          <w:ilvl w:val="1"/>
          <w:numId w:val="33"/>
        </w:numPr>
        <w:spacing w:after="200"/>
        <w:rPr>
          <w:b w:val="0"/>
          <w:bCs/>
        </w:rPr>
      </w:pPr>
      <w:r>
        <w:rPr>
          <w:b w:val="0"/>
          <w:bCs/>
        </w:rPr>
        <w:t>Monitor</w:t>
      </w:r>
      <w:r w:rsidR="006926F5">
        <w:rPr>
          <w:b w:val="0"/>
          <w:bCs/>
        </w:rPr>
        <w:t>eo</w:t>
      </w:r>
      <w:r>
        <w:rPr>
          <w:b w:val="0"/>
          <w:bCs/>
        </w:rPr>
        <w:t xml:space="preserve"> de luminosidad.</w:t>
      </w:r>
    </w:p>
    <w:p w14:paraId="7046D1E3" w14:textId="1D8C58CB" w:rsidR="00674B27" w:rsidRPr="00C1103E" w:rsidRDefault="003D0990" w:rsidP="00C1103E">
      <w:pPr>
        <w:pStyle w:val="ListParagraph"/>
        <w:numPr>
          <w:ilvl w:val="1"/>
          <w:numId w:val="33"/>
        </w:numPr>
        <w:spacing w:after="200"/>
        <w:rPr>
          <w:b w:val="0"/>
          <w:bCs/>
        </w:rPr>
      </w:pPr>
      <w:r>
        <w:rPr>
          <w:b w:val="0"/>
          <w:bCs/>
        </w:rPr>
        <w:t xml:space="preserve">App y plataforma web. </w:t>
      </w:r>
    </w:p>
    <w:p w14:paraId="5BF80F8C" w14:textId="77777777" w:rsidR="003D0990" w:rsidRDefault="00165B4E" w:rsidP="00165B4E">
      <w:pPr>
        <w:pStyle w:val="ListParagraph"/>
        <w:numPr>
          <w:ilvl w:val="0"/>
          <w:numId w:val="33"/>
        </w:numPr>
        <w:spacing w:after="200"/>
      </w:pPr>
      <w:r>
        <w:t>Temperatura</w:t>
      </w:r>
      <w:r w:rsidR="00406938">
        <w:t xml:space="preserve"> y </w:t>
      </w:r>
      <w:r w:rsidR="00FA6432">
        <w:t>humedad</w:t>
      </w:r>
    </w:p>
    <w:p w14:paraId="47BB7035" w14:textId="603581A0" w:rsidR="003D0990" w:rsidRDefault="003D0990" w:rsidP="003D0990">
      <w:pPr>
        <w:pStyle w:val="ListParagraph"/>
        <w:numPr>
          <w:ilvl w:val="1"/>
          <w:numId w:val="33"/>
        </w:numPr>
        <w:spacing w:after="200"/>
        <w:rPr>
          <w:b w:val="0"/>
          <w:bCs/>
        </w:rPr>
      </w:pPr>
      <w:r>
        <w:rPr>
          <w:b w:val="0"/>
          <w:bCs/>
        </w:rPr>
        <w:t xml:space="preserve">Control reactivo de </w:t>
      </w:r>
      <w:r w:rsidR="00CE7828">
        <w:rPr>
          <w:b w:val="0"/>
          <w:bCs/>
        </w:rPr>
        <w:t>actuadores</w:t>
      </w:r>
      <w:r w:rsidR="00F70DC8">
        <w:rPr>
          <w:b w:val="0"/>
          <w:bCs/>
        </w:rPr>
        <w:t xml:space="preserve">. </w:t>
      </w:r>
      <w:r w:rsidR="00CE7828">
        <w:rPr>
          <w:b w:val="0"/>
          <w:bCs/>
        </w:rPr>
        <w:t>(</w:t>
      </w:r>
      <w:r w:rsidR="00851188">
        <w:rPr>
          <w:b w:val="0"/>
          <w:bCs/>
        </w:rPr>
        <w:t>Extracción</w:t>
      </w:r>
      <w:r w:rsidR="0005345A">
        <w:rPr>
          <w:b w:val="0"/>
          <w:bCs/>
        </w:rPr>
        <w:t>/Interacción</w:t>
      </w:r>
      <w:r w:rsidR="00CE7828">
        <w:rPr>
          <w:b w:val="0"/>
          <w:bCs/>
        </w:rPr>
        <w:t>)</w:t>
      </w:r>
    </w:p>
    <w:p w14:paraId="669C8373" w14:textId="43D52F82" w:rsidR="003D0990" w:rsidRPr="003D0990" w:rsidRDefault="003D0990" w:rsidP="003D0990">
      <w:pPr>
        <w:pStyle w:val="ListParagraph"/>
        <w:numPr>
          <w:ilvl w:val="1"/>
          <w:numId w:val="33"/>
        </w:numPr>
        <w:spacing w:after="200"/>
        <w:rPr>
          <w:b w:val="0"/>
          <w:bCs/>
        </w:rPr>
      </w:pPr>
      <w:r>
        <w:rPr>
          <w:b w:val="0"/>
          <w:bCs/>
        </w:rPr>
        <w:t>Programación por horario.</w:t>
      </w:r>
    </w:p>
    <w:p w14:paraId="3FFD46B2" w14:textId="77777777" w:rsidR="003D0990" w:rsidRDefault="003D0990" w:rsidP="003D0990">
      <w:pPr>
        <w:pStyle w:val="ListParagraph"/>
        <w:numPr>
          <w:ilvl w:val="1"/>
          <w:numId w:val="33"/>
        </w:numPr>
        <w:spacing w:after="200"/>
        <w:rPr>
          <w:b w:val="0"/>
          <w:bCs/>
        </w:rPr>
      </w:pPr>
      <w:r>
        <w:rPr>
          <w:b w:val="0"/>
          <w:bCs/>
        </w:rPr>
        <w:t xml:space="preserve">App y plataforma web. </w:t>
      </w:r>
    </w:p>
    <w:p w14:paraId="18D3E633" w14:textId="471969C4" w:rsidR="00F70DC8" w:rsidRDefault="00F70DC8" w:rsidP="00944A5A">
      <w:pPr>
        <w:pStyle w:val="ListParagraph"/>
        <w:numPr>
          <w:ilvl w:val="1"/>
          <w:numId w:val="33"/>
        </w:numPr>
        <w:spacing w:after="200"/>
        <w:rPr>
          <w:b w:val="0"/>
          <w:bCs/>
        </w:rPr>
      </w:pPr>
      <w:r>
        <w:rPr>
          <w:b w:val="0"/>
          <w:bCs/>
        </w:rPr>
        <w:t>Control de equipos de frio.</w:t>
      </w:r>
    </w:p>
    <w:p w14:paraId="31710998" w14:textId="0FA53A9D" w:rsidR="00960C4A" w:rsidRDefault="00DD41B6" w:rsidP="00960C4A">
      <w:pPr>
        <w:pStyle w:val="ListParagraph"/>
        <w:numPr>
          <w:ilvl w:val="0"/>
          <w:numId w:val="33"/>
        </w:numPr>
        <w:spacing w:after="200"/>
      </w:pPr>
      <w:r w:rsidRPr="00DD41B6">
        <w:t>Riego</w:t>
      </w:r>
    </w:p>
    <w:p w14:paraId="1BEB9CC0" w14:textId="1DCF0C8E" w:rsidR="00D73BBB" w:rsidRDefault="00D73BBB" w:rsidP="006926F5">
      <w:pPr>
        <w:pStyle w:val="ListParagraph"/>
        <w:numPr>
          <w:ilvl w:val="1"/>
          <w:numId w:val="33"/>
        </w:numPr>
        <w:spacing w:after="200"/>
        <w:rPr>
          <w:b w:val="0"/>
          <w:bCs/>
        </w:rPr>
      </w:pPr>
      <w:r>
        <w:rPr>
          <w:b w:val="0"/>
          <w:bCs/>
        </w:rPr>
        <w:t>Control reactivo por humedad sustrato.</w:t>
      </w:r>
    </w:p>
    <w:p w14:paraId="0A370A6D" w14:textId="331DDE72" w:rsidR="006926F5" w:rsidRDefault="006926F5" w:rsidP="006926F5">
      <w:pPr>
        <w:pStyle w:val="ListParagraph"/>
        <w:numPr>
          <w:ilvl w:val="1"/>
          <w:numId w:val="33"/>
        </w:numPr>
        <w:spacing w:after="200"/>
        <w:rPr>
          <w:b w:val="0"/>
          <w:bCs/>
        </w:rPr>
      </w:pPr>
      <w:r>
        <w:rPr>
          <w:b w:val="0"/>
          <w:bCs/>
        </w:rPr>
        <w:t>Programación por horario.</w:t>
      </w:r>
    </w:p>
    <w:p w14:paraId="7C97BEA0" w14:textId="77777777" w:rsidR="006926F5" w:rsidRDefault="006926F5" w:rsidP="006926F5">
      <w:pPr>
        <w:pStyle w:val="ListParagraph"/>
        <w:numPr>
          <w:ilvl w:val="1"/>
          <w:numId w:val="33"/>
        </w:numPr>
        <w:spacing w:after="200"/>
        <w:rPr>
          <w:b w:val="0"/>
          <w:bCs/>
        </w:rPr>
      </w:pPr>
      <w:r>
        <w:rPr>
          <w:b w:val="0"/>
          <w:bCs/>
        </w:rPr>
        <w:t xml:space="preserve">Temporizador. </w:t>
      </w:r>
    </w:p>
    <w:p w14:paraId="647907D1" w14:textId="77777777" w:rsidR="006926F5" w:rsidRDefault="006926F5" w:rsidP="006926F5">
      <w:pPr>
        <w:pStyle w:val="ListParagraph"/>
        <w:numPr>
          <w:ilvl w:val="1"/>
          <w:numId w:val="33"/>
        </w:numPr>
        <w:spacing w:after="200"/>
        <w:rPr>
          <w:b w:val="0"/>
          <w:bCs/>
        </w:rPr>
      </w:pPr>
      <w:r>
        <w:rPr>
          <w:b w:val="0"/>
          <w:bCs/>
        </w:rPr>
        <w:t>Control de consumo eléctrico.</w:t>
      </w:r>
    </w:p>
    <w:p w14:paraId="05681648" w14:textId="5E788D3F" w:rsidR="00DD41B6" w:rsidRPr="009676CC" w:rsidRDefault="006926F5" w:rsidP="009676CC">
      <w:pPr>
        <w:pStyle w:val="ListParagraph"/>
        <w:numPr>
          <w:ilvl w:val="1"/>
          <w:numId w:val="33"/>
        </w:numPr>
        <w:spacing w:after="200"/>
        <w:rPr>
          <w:b w:val="0"/>
          <w:bCs/>
        </w:rPr>
      </w:pPr>
      <w:r>
        <w:rPr>
          <w:b w:val="0"/>
          <w:bCs/>
        </w:rPr>
        <w:t xml:space="preserve">Monitoreo </w:t>
      </w:r>
      <w:r w:rsidR="007472A0">
        <w:rPr>
          <w:b w:val="0"/>
          <w:bCs/>
        </w:rPr>
        <w:t xml:space="preserve">de </w:t>
      </w:r>
      <w:r w:rsidR="003B1C51">
        <w:rPr>
          <w:b w:val="0"/>
          <w:bCs/>
        </w:rPr>
        <w:t>humedad sust</w:t>
      </w:r>
      <w:r w:rsidR="009676CC">
        <w:rPr>
          <w:b w:val="0"/>
          <w:bCs/>
        </w:rPr>
        <w:t>rato.</w:t>
      </w:r>
    </w:p>
    <w:p w14:paraId="298786DA" w14:textId="649AC2CA" w:rsidR="00944A5A" w:rsidRPr="009A46FF" w:rsidRDefault="00CC0448" w:rsidP="00944A5A">
      <w:pPr>
        <w:pStyle w:val="ListParagraph"/>
        <w:numPr>
          <w:ilvl w:val="0"/>
          <w:numId w:val="33"/>
        </w:numPr>
        <w:spacing w:after="200"/>
      </w:pPr>
      <w:r w:rsidRPr="009A46FF">
        <w:t>Gases</w:t>
      </w:r>
    </w:p>
    <w:p w14:paraId="5EAB3F24" w14:textId="26217C5D" w:rsidR="00CC0448" w:rsidRDefault="00CC0448" w:rsidP="00CC0448">
      <w:pPr>
        <w:pStyle w:val="ListParagraph"/>
        <w:numPr>
          <w:ilvl w:val="1"/>
          <w:numId w:val="33"/>
        </w:numPr>
        <w:spacing w:after="200"/>
        <w:rPr>
          <w:b w:val="0"/>
          <w:bCs/>
        </w:rPr>
      </w:pPr>
      <w:r>
        <w:rPr>
          <w:b w:val="0"/>
          <w:bCs/>
        </w:rPr>
        <w:t>Monitoreo de CO</w:t>
      </w:r>
      <w:r w:rsidR="0079343B">
        <w:rPr>
          <w:b w:val="0"/>
          <w:bCs/>
        </w:rPr>
        <w:t>2</w:t>
      </w:r>
      <w:r w:rsidR="000F6A7D">
        <w:rPr>
          <w:b w:val="0"/>
          <w:bCs/>
        </w:rPr>
        <w:t>.</w:t>
      </w:r>
    </w:p>
    <w:p w14:paraId="2479D208" w14:textId="53FB536F" w:rsidR="00DD41B6" w:rsidRPr="00944A5A" w:rsidRDefault="00DD41B6" w:rsidP="00CC0448">
      <w:pPr>
        <w:pStyle w:val="ListParagraph"/>
        <w:numPr>
          <w:ilvl w:val="1"/>
          <w:numId w:val="33"/>
        </w:numPr>
        <w:spacing w:after="200"/>
        <w:rPr>
          <w:b w:val="0"/>
          <w:bCs/>
        </w:rPr>
      </w:pPr>
      <w:r>
        <w:rPr>
          <w:b w:val="0"/>
          <w:bCs/>
        </w:rPr>
        <w:t>Humidificadores.</w:t>
      </w:r>
    </w:p>
    <w:p w14:paraId="0C77CA99" w14:textId="41E92A6A" w:rsidR="00FF288C" w:rsidRDefault="00FF288C" w:rsidP="003D0990">
      <w:pPr>
        <w:pStyle w:val="ListParagraph"/>
        <w:numPr>
          <w:ilvl w:val="1"/>
          <w:numId w:val="33"/>
        </w:numPr>
        <w:spacing w:after="200"/>
      </w:pPr>
      <w:r>
        <w:br w:type="page"/>
      </w:r>
    </w:p>
    <w:p w14:paraId="4B44B169" w14:textId="27AB1312" w:rsidR="00197B09" w:rsidRDefault="00197B09" w:rsidP="00197B09">
      <w:pPr>
        <w:pStyle w:val="Heading4"/>
        <w:numPr>
          <w:ilvl w:val="0"/>
          <w:numId w:val="25"/>
        </w:numPr>
        <w:rPr>
          <w:lang w:val="es-AR"/>
        </w:rPr>
      </w:pPr>
      <w:r>
        <w:rPr>
          <w:noProof/>
        </w:rPr>
        <mc:AlternateContent>
          <mc:Choice Requires="wps">
            <w:drawing>
              <wp:anchor distT="45720" distB="45720" distL="114300" distR="114300" simplePos="0" relativeHeight="251658249" behindDoc="0" locked="0" layoutInCell="1" allowOverlap="1" wp14:anchorId="34053EE8" wp14:editId="411EB345">
                <wp:simplePos x="0" y="0"/>
                <wp:positionH relativeFrom="page">
                  <wp:posOffset>333375</wp:posOffset>
                </wp:positionH>
                <wp:positionV relativeFrom="paragraph">
                  <wp:posOffset>-1320165</wp:posOffset>
                </wp:positionV>
                <wp:extent cx="2360930" cy="1404620"/>
                <wp:effectExtent l="0" t="0" r="0" b="0"/>
                <wp:wrapNone/>
                <wp:docPr id="11832568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2BB44F1" w14:textId="479607EF" w:rsidR="00FF288C" w:rsidRPr="008A037D" w:rsidRDefault="00FF288C" w:rsidP="00FF288C">
                            <w:pPr>
                              <w:pStyle w:val="Heading3"/>
                              <w:rPr>
                                <w:sz w:val="44"/>
                                <w:szCs w:val="44"/>
                              </w:rPr>
                            </w:pPr>
                            <w:r>
                              <w:rPr>
                                <w:sz w:val="44"/>
                                <w:szCs w:val="44"/>
                              </w:rPr>
                              <w:t>Servicios ofrecidos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053EE8" id="_x0000_s1034" type="#_x0000_t202" style="position:absolute;left:0;text-align:left;margin-left:26.25pt;margin-top:-103.95pt;width:185.9pt;height:110.6pt;z-index:251658249;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" filled="f" stroked="f">
                <v:textbox style="mso-fit-shape-to-text:t">
                  <w:txbxContent>
                    <w:p w14:paraId="52BB44F1" w14:textId="479607EF" w:rsidR="00FF288C" w:rsidRPr="008A037D" w:rsidRDefault="00FF288C" w:rsidP="00FF288C">
                      <w:pPr>
                        <w:pStyle w:val="Heading3"/>
                        <w:rPr>
                          <w:sz w:val="44"/>
                          <w:szCs w:val="44"/>
                        </w:rPr>
                      </w:pPr>
                      <w:r>
                        <w:rPr>
                          <w:sz w:val="44"/>
                          <w:szCs w:val="44"/>
                        </w:rPr>
                        <w:t>Servicios ofrecidos</w:t>
                      </w:r>
                    </w:p>
                  </w:txbxContent>
                </v:textbox>
                <w10:wrap anchorx="page"/>
              </v:shape>
            </w:pict>
          </mc:Fallback>
        </mc:AlternateContent>
      </w:r>
      <w:r w:rsidRPr="00197B09">
        <w:rPr>
          <w:lang w:val="es-AR"/>
        </w:rPr>
        <w:t>Consultoría y Diseño Personalizado:</w:t>
      </w:r>
    </w:p>
    <w:p w14:paraId="75B575E6" w14:textId="1D257B4C" w:rsidR="00197B09" w:rsidRPr="00197B09" w:rsidRDefault="00197B09" w:rsidP="00197B09">
      <w:pPr>
        <w:pStyle w:val="ListParagraph"/>
        <w:numPr>
          <w:ilvl w:val="0"/>
          <w:numId w:val="27"/>
        </w:numPr>
        <w:rPr>
          <w:lang w:val="es-AR"/>
        </w:rPr>
      </w:pPr>
      <w:r w:rsidRPr="00197B09">
        <w:rPr>
          <w:lang w:val="es-AR"/>
        </w:rPr>
        <w:t>Evaluación de las necesidades específicas de cada cliente para desarrollar soluciones a medida.</w:t>
      </w:r>
    </w:p>
    <w:p w14:paraId="59A1ACB9" w14:textId="77777777" w:rsidR="00197B09" w:rsidRDefault="00197B09" w:rsidP="00197B09">
      <w:pPr>
        <w:pStyle w:val="Heading4"/>
        <w:numPr>
          <w:ilvl w:val="0"/>
          <w:numId w:val="25"/>
        </w:numPr>
        <w:rPr>
          <w:lang w:val="es-AR"/>
        </w:rPr>
      </w:pPr>
      <w:r w:rsidRPr="00197B09">
        <w:rPr>
          <w:lang w:val="es-AR"/>
        </w:rPr>
        <w:t>Instalación y Configuración:</w:t>
      </w:r>
    </w:p>
    <w:p w14:paraId="312FE65B" w14:textId="193E161E" w:rsidR="00197B09" w:rsidRPr="00197B09" w:rsidRDefault="00197B09" w:rsidP="00197B09">
      <w:pPr>
        <w:pStyle w:val="ListParagraph"/>
        <w:numPr>
          <w:ilvl w:val="0"/>
          <w:numId w:val="27"/>
        </w:numPr>
        <w:rPr>
          <w:lang w:val="es-AR"/>
        </w:rPr>
      </w:pPr>
      <w:r w:rsidRPr="00197B09">
        <w:rPr>
          <w:lang w:val="es-AR"/>
        </w:rPr>
        <w:t xml:space="preserve">Implementación eficiente de sistemas domóticos e </w:t>
      </w:r>
      <w:proofErr w:type="spellStart"/>
      <w:r w:rsidRPr="00197B09">
        <w:rPr>
          <w:lang w:val="es-AR"/>
        </w:rPr>
        <w:t>IoT</w:t>
      </w:r>
      <w:proofErr w:type="spellEnd"/>
      <w:r w:rsidRPr="00197B09">
        <w:rPr>
          <w:lang w:val="es-AR"/>
        </w:rPr>
        <w:t>, asegurando un funcionamiento óptimo desde el primer día.</w:t>
      </w:r>
    </w:p>
    <w:p w14:paraId="29AF4AD9" w14:textId="6E51C668" w:rsidR="001C7F92" w:rsidRDefault="00197B09" w:rsidP="00197B09">
      <w:pPr>
        <w:pStyle w:val="Heading4"/>
        <w:numPr>
          <w:ilvl w:val="0"/>
          <w:numId w:val="25"/>
        </w:numPr>
        <w:rPr>
          <w:lang w:val="es-AR"/>
        </w:rPr>
      </w:pPr>
      <w:r w:rsidRPr="00197B09">
        <w:rPr>
          <w:lang w:val="es-AR"/>
        </w:rPr>
        <w:t>Soporte Técnico y Mantenimiento:</w:t>
      </w:r>
    </w:p>
    <w:p w14:paraId="2E2DE256" w14:textId="5DFF9B8D" w:rsidR="00D6034E" w:rsidRDefault="00197B09" w:rsidP="00197B09">
      <w:pPr>
        <w:pStyle w:val="ListParagraph"/>
        <w:numPr>
          <w:ilvl w:val="0"/>
          <w:numId w:val="27"/>
        </w:numPr>
        <w:rPr>
          <w:lang w:val="es-AR"/>
        </w:rPr>
      </w:pPr>
      <w:r w:rsidRPr="00197B09">
        <w:rPr>
          <w:lang w:val="es-AR"/>
        </w:rPr>
        <w:t>Servicio de asistencia continua para garantizar la operatividad y seguridad de los sistemas instalados.</w:t>
      </w:r>
    </w:p>
    <w:p w14:paraId="534E689C" w14:textId="23C27F67" w:rsidR="00D6034E" w:rsidRDefault="00D6034E">
      <w:pPr>
        <w:spacing w:after="200"/>
        <w:rPr>
          <w:lang w:val="es-AR"/>
        </w:rPr>
      </w:pPr>
      <w:r>
        <w:rPr>
          <w:lang w:val="es-AR"/>
        </w:rPr>
        <w:br w:type="page"/>
      </w:r>
    </w:p>
    <w:p w14:paraId="34E4765E" w14:textId="77777777" w:rsidR="00B13BD8" w:rsidRDefault="00424474" w:rsidP="00424474">
      <w:pPr>
        <w:pStyle w:val="ListParagraph"/>
        <w:numPr>
          <w:ilvl w:val="0"/>
          <w:numId w:val="27"/>
        </w:numPr>
        <w:spacing w:after="200"/>
        <w:rPr>
          <w:lang w:val="es-AR"/>
        </w:rPr>
      </w:pPr>
      <w:r>
        <w:rPr>
          <w:noProof/>
        </w:rPr>
        <mc:AlternateContent>
          <mc:Choice Requires="wps">
            <w:drawing>
              <wp:anchor distT="45720" distB="45720" distL="114300" distR="114300" simplePos="0" relativeHeight="251658255" behindDoc="0" locked="0" layoutInCell="1" allowOverlap="1" wp14:anchorId="43D3063E" wp14:editId="22F9085D">
                <wp:simplePos x="0" y="0"/>
                <wp:positionH relativeFrom="margin">
                  <wp:align>left</wp:align>
                </wp:positionH>
                <wp:positionV relativeFrom="paragraph">
                  <wp:posOffset>-1301115</wp:posOffset>
                </wp:positionV>
                <wp:extent cx="2360930" cy="1404620"/>
                <wp:effectExtent l="0" t="0" r="0" b="3175"/>
                <wp:wrapNone/>
                <wp:docPr id="14432418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899F0BA" w14:textId="77777777" w:rsidR="00424474" w:rsidRPr="00FB0B60" w:rsidRDefault="00424474" w:rsidP="00424474">
                            <w:pPr>
                              <w:pStyle w:val="Heading3"/>
                              <w:rPr>
                                <w:sz w:val="44"/>
                                <w:szCs w:val="44"/>
                              </w:rPr>
                            </w:pPr>
                            <w:r>
                              <w:rPr>
                                <w:sz w:val="44"/>
                                <w:szCs w:val="44"/>
                              </w:rPr>
                              <w:t xml:space="preserve">Presupuesto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D3063E" id="_x0000_s1035" type="#_x0000_t202" style="position:absolute;left:0;text-align:left;margin-left:0;margin-top:-102.45pt;width:185.9pt;height:110.6pt;z-index:251658255;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" filled="f" stroked="f">
                <v:textbox style="mso-fit-shape-to-text:t">
                  <w:txbxContent>
                    <w:p w14:paraId="2899F0BA" w14:textId="77777777" w:rsidR="00424474" w:rsidRPr="00FB0B60" w:rsidRDefault="00424474" w:rsidP="00424474">
                      <w:pPr>
                        <w:pStyle w:val="Heading3"/>
                        <w:rPr>
                          <w:sz w:val="44"/>
                          <w:szCs w:val="44"/>
                        </w:rPr>
                      </w:pPr>
                      <w:r>
                        <w:rPr>
                          <w:sz w:val="44"/>
                          <w:szCs w:val="44"/>
                        </w:rPr>
                        <w:t xml:space="preserve">Presupuesto </w:t>
                      </w:r>
                    </w:p>
                  </w:txbxContent>
                </v:textbox>
                <w10:wrap anchorx="margin"/>
              </v:shape>
            </w:pict>
          </mc:Fallback>
        </mc:AlternateContent>
      </w:r>
      <w:r>
        <w:rPr>
          <w:lang w:val="es-AR"/>
        </w:rPr>
        <w:t xml:space="preserve">Sistema de cámaras </w:t>
      </w:r>
    </w:p>
    <w:p w14:paraId="3C84CCF7" w14:textId="06CB755A" w:rsidR="00D10C8C" w:rsidRDefault="00D10C8C" w:rsidP="00D10C8C">
      <w:pPr>
        <w:pStyle w:val="ListParagraph"/>
        <w:spacing w:after="200"/>
        <w:ind w:left="1080"/>
        <w:rPr>
          <w:lang w:val="es-AR"/>
        </w:rPr>
      </w:pPr>
      <w:r>
        <w:rPr>
          <w:lang w:val="es-AR"/>
        </w:rPr>
        <w:t>Como primer paso, recomiendo agregar un sistema de cámaras que se acople al que ya tienen instalad</w:t>
      </w:r>
      <w:r w:rsidR="00D635A2">
        <w:rPr>
          <w:lang w:val="es-AR"/>
        </w:rPr>
        <w:t>o</w:t>
      </w:r>
      <w:r>
        <w:rPr>
          <w:lang w:val="es-AR"/>
        </w:rPr>
        <w:t>. La diferencia es qu</w:t>
      </w:r>
      <w:r w:rsidR="00676119">
        <w:rPr>
          <w:lang w:val="es-AR"/>
        </w:rPr>
        <w:t xml:space="preserve">e, </w:t>
      </w:r>
      <w:r>
        <w:rPr>
          <w:lang w:val="es-AR"/>
        </w:rPr>
        <w:t>en principio</w:t>
      </w:r>
      <w:r w:rsidR="00676119">
        <w:rPr>
          <w:lang w:val="es-AR"/>
        </w:rPr>
        <w:t xml:space="preserve"> </w:t>
      </w:r>
      <w:proofErr w:type="spellStart"/>
      <w:r w:rsidR="00676119">
        <w:rPr>
          <w:lang w:val="es-AR"/>
        </w:rPr>
        <w:t>usariamos</w:t>
      </w:r>
      <w:proofErr w:type="spellEnd"/>
      <w:r>
        <w:rPr>
          <w:lang w:val="es-AR"/>
        </w:rPr>
        <w:t xml:space="preserve"> un sistema de guardado, descentralizado.</w:t>
      </w:r>
      <w:r w:rsidR="00FC637C">
        <w:rPr>
          <w:lang w:val="es-AR"/>
        </w:rPr>
        <w:t xml:space="preserve"> En una segunda etapa, colocar </w:t>
      </w:r>
      <w:r w:rsidR="005E762A">
        <w:rPr>
          <w:lang w:val="es-AR"/>
        </w:rPr>
        <w:t xml:space="preserve">un NVR de ser necesario. </w:t>
      </w:r>
    </w:p>
    <w:p w14:paraId="1E4AF424" w14:textId="77777777" w:rsidR="00D10C8C" w:rsidRDefault="00D10C8C" w:rsidP="00D10C8C">
      <w:pPr>
        <w:pStyle w:val="ListParagraph"/>
        <w:spacing w:after="200"/>
        <w:ind w:left="1080"/>
        <w:rPr>
          <w:lang w:val="es-AR"/>
        </w:rPr>
      </w:pPr>
    </w:p>
    <w:p w14:paraId="05221604" w14:textId="4AB6F364" w:rsidR="008C00CA" w:rsidRDefault="00ED378F" w:rsidP="008C00CA">
      <w:pPr>
        <w:pStyle w:val="ListParagraph"/>
        <w:numPr>
          <w:ilvl w:val="1"/>
          <w:numId w:val="27"/>
        </w:numPr>
        <w:spacing w:after="200"/>
        <w:rPr>
          <w:lang w:val="es-AR"/>
        </w:rPr>
      </w:pPr>
      <w:r>
        <w:rPr>
          <w:lang w:val="es-AR"/>
        </w:rPr>
        <w:t>Cámara</w:t>
      </w:r>
      <w:r w:rsidR="009E3E95">
        <w:rPr>
          <w:lang w:val="es-AR"/>
        </w:rPr>
        <w:t xml:space="preserve"> </w:t>
      </w:r>
      <w:r>
        <w:rPr>
          <w:lang w:val="es-AR"/>
        </w:rPr>
        <w:t>Exterior</w:t>
      </w:r>
      <w:r w:rsidR="5E257CEC">
        <w:rPr>
          <w:noProof/>
        </w:rPr>
        <w:drawing>
          <wp:inline distT="0" distB="0" distL="0" distR="0" wp14:anchorId="25628E14" wp14:editId="3A617274">
            <wp:extent cx="5217160" cy="3801458"/>
            <wp:effectExtent l="0" t="0" r="2540" b="8890"/>
            <wp:docPr id="20946645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1">
                      <a:extLst>
                        <a:ext uri="{28A0092B-C50C-407E-A947-70E740481C1C}">
                          <a14:useLocalDpi xmlns:a14="http://schemas.microsoft.com/office/drawing/2010/main" val="0"/>
                        </a:ext>
                      </a:extLst>
                    </a:blip>
                    <a:stretch>
                      <a:fillRect/>
                    </a:stretch>
                  </pic:blipFill>
                  <pic:spPr>
                    <a:xfrm>
                      <a:off x="0" y="0"/>
                      <a:ext cx="5217160" cy="3801458"/>
                    </a:xfrm>
                    <a:prstGeom prst="rect">
                      <a:avLst/>
                    </a:prstGeom>
                  </pic:spPr>
                </pic:pic>
              </a:graphicData>
            </a:graphic>
          </wp:inline>
        </w:drawing>
      </w:r>
    </w:p>
    <w:p w14:paraId="069BA3A0" w14:textId="77777777" w:rsidR="008C00CA" w:rsidRDefault="008C00CA">
      <w:pPr>
        <w:spacing w:after="200"/>
        <w:rPr>
          <w:lang w:val="es-AR"/>
        </w:rPr>
      </w:pPr>
      <w:r>
        <w:rPr>
          <w:lang w:val="es-AR"/>
        </w:rPr>
        <w:br w:type="page"/>
      </w:r>
    </w:p>
    <w:p w14:paraId="5AAB01DD" w14:textId="26AA3370" w:rsidR="008C00CA" w:rsidRPr="00BB10B6" w:rsidRDefault="008C00CA" w:rsidP="535D42B9">
      <w:pPr>
        <w:pStyle w:val="ListParagraph"/>
        <w:numPr>
          <w:ilvl w:val="1"/>
          <w:numId w:val="27"/>
        </w:numPr>
        <w:spacing w:after="200"/>
        <w:rPr>
          <w:noProof/>
          <w:lang w:val="es-AR"/>
        </w:rPr>
      </w:pPr>
      <w:r w:rsidRPr="008C00CA">
        <w:rPr>
          <w:lang w:val="es-AR"/>
        </w:rPr>
        <w:t>Domo interior</w:t>
      </w:r>
      <w:r w:rsidRPr="008C00CA">
        <w:rPr>
          <w:noProof/>
        </w:rPr>
        <w:t xml:space="preserve"> </w:t>
      </w:r>
      <w:r w:rsidR="6DC05972">
        <w:rPr>
          <w:noProof/>
        </w:rPr>
        <w:drawing>
          <wp:inline distT="0" distB="0" distL="0" distR="0" wp14:anchorId="408B3282" wp14:editId="2A6136CF">
            <wp:extent cx="5724525" cy="3924800"/>
            <wp:effectExtent l="0" t="0" r="0" b="8890"/>
            <wp:docPr id="521400122"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5724525" cy="3924800"/>
                    </a:xfrm>
                    <a:prstGeom prst="rect">
                      <a:avLst/>
                    </a:prstGeom>
                  </pic:spPr>
                </pic:pic>
              </a:graphicData>
            </a:graphic>
          </wp:inline>
        </w:drawing>
      </w:r>
    </w:p>
    <w:p w14:paraId="3FE8EEE1" w14:textId="3FED22F3" w:rsidR="00BB10B6" w:rsidRPr="00FC637C" w:rsidRDefault="00BB10B6" w:rsidP="008C00CA">
      <w:pPr>
        <w:pStyle w:val="ListParagraph"/>
        <w:numPr>
          <w:ilvl w:val="1"/>
          <w:numId w:val="27"/>
        </w:numPr>
        <w:spacing w:after="200"/>
        <w:rPr>
          <w:lang w:val="es-AR"/>
        </w:rPr>
      </w:pPr>
      <w:r>
        <w:rPr>
          <w:noProof/>
        </w:rPr>
        <w:t xml:space="preserve">SD </w:t>
      </w:r>
      <w:r w:rsidR="00FC637C">
        <w:rPr>
          <w:noProof/>
        </w:rPr>
        <w:t>memory</w:t>
      </w:r>
    </w:p>
    <w:p w14:paraId="6A05DCD9" w14:textId="4F9C98A2" w:rsidR="00FC637C" w:rsidRPr="008C00CA" w:rsidRDefault="00FC637C" w:rsidP="00FC637C">
      <w:pPr>
        <w:pStyle w:val="ListParagraph"/>
        <w:spacing w:after="200"/>
        <w:ind w:left="1800"/>
        <w:rPr>
          <w:lang w:val="es-AR"/>
        </w:rPr>
      </w:pPr>
      <w:r w:rsidRPr="00FC637C">
        <w:rPr>
          <w:noProof/>
          <w:lang w:val="es-AR"/>
        </w:rPr>
        <w:drawing>
          <wp:inline distT="0" distB="0" distL="0" distR="0" wp14:anchorId="459870AB" wp14:editId="24C8D7E8">
            <wp:extent cx="5436235" cy="2426724"/>
            <wp:effectExtent l="0" t="0" r="0" b="0"/>
            <wp:docPr id="2165633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3326" name="Imagen 1" descr="Texto&#10;&#10;Descripción generada automáticamente"/>
                    <pic:cNvPicPr/>
                  </pic:nvPicPr>
                  <pic:blipFill>
                    <a:blip r:embed="rId23"/>
                    <a:stretch>
                      <a:fillRect/>
                    </a:stretch>
                  </pic:blipFill>
                  <pic:spPr>
                    <a:xfrm>
                      <a:off x="0" y="0"/>
                      <a:ext cx="5443855" cy="2430126"/>
                    </a:xfrm>
                    <a:prstGeom prst="rect">
                      <a:avLst/>
                    </a:prstGeom>
                  </pic:spPr>
                </pic:pic>
              </a:graphicData>
            </a:graphic>
          </wp:inline>
        </w:drawing>
      </w:r>
    </w:p>
    <w:p w14:paraId="18F03722" w14:textId="4A1CF578" w:rsidR="00ED378F" w:rsidRPr="00ED378F" w:rsidRDefault="00ED378F" w:rsidP="00ED378F">
      <w:pPr>
        <w:spacing w:after="200"/>
        <w:ind w:left="1080"/>
        <w:rPr>
          <w:lang w:val="es-AR"/>
        </w:rPr>
      </w:pPr>
    </w:p>
    <w:p w14:paraId="5A422271" w14:textId="46C2F91D" w:rsidR="00424474" w:rsidRPr="00BB10B6" w:rsidRDefault="00424474" w:rsidP="00BB10B6">
      <w:pPr>
        <w:spacing w:after="200"/>
        <w:rPr>
          <w:lang w:val="es-AR"/>
        </w:rPr>
      </w:pPr>
      <w:r w:rsidRPr="00BB10B6">
        <w:rPr>
          <w:lang w:val="es-AR"/>
        </w:rPr>
        <w:br w:type="page"/>
      </w:r>
    </w:p>
    <w:p w14:paraId="107A2844" w14:textId="5B69CFA5" w:rsidR="00197B09" w:rsidRDefault="00D6034E" w:rsidP="00197B09">
      <w:pPr>
        <w:pStyle w:val="ListParagraph"/>
        <w:numPr>
          <w:ilvl w:val="0"/>
          <w:numId w:val="27"/>
        </w:numPr>
        <w:rPr>
          <w:lang w:val="es-AR"/>
        </w:rPr>
      </w:pPr>
      <w:r>
        <w:rPr>
          <w:noProof/>
        </w:rPr>
        <mc:AlternateContent>
          <mc:Choice Requires="wps">
            <w:drawing>
              <wp:anchor distT="45720" distB="45720" distL="114300" distR="114300" simplePos="0" relativeHeight="251658252" behindDoc="0" locked="0" layoutInCell="1" allowOverlap="1" wp14:anchorId="038EAE85" wp14:editId="1B1597E9">
                <wp:simplePos x="0" y="0"/>
                <wp:positionH relativeFrom="margin">
                  <wp:align>left</wp:align>
                </wp:positionH>
                <wp:positionV relativeFrom="paragraph">
                  <wp:posOffset>-1263015</wp:posOffset>
                </wp:positionV>
                <wp:extent cx="2360930" cy="1404620"/>
                <wp:effectExtent l="0" t="0" r="0" b="3175"/>
                <wp:wrapNone/>
                <wp:docPr id="1283354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FBB467F" w14:textId="10B1C648" w:rsidR="00FB0B60" w:rsidRPr="00FB0B60" w:rsidRDefault="00FB0B60" w:rsidP="00FB0B60">
                            <w:pPr>
                              <w:pStyle w:val="Heading3"/>
                              <w:rPr>
                                <w:sz w:val="44"/>
                                <w:szCs w:val="44"/>
                              </w:rPr>
                            </w:pPr>
                            <w:r>
                              <w:rPr>
                                <w:sz w:val="44"/>
                                <w:szCs w:val="44"/>
                              </w:rPr>
                              <w:t xml:space="preserve">Presupuesto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8EAE85" id="_x0000_s1036" type="#_x0000_t202" style="position:absolute;left:0;text-align:left;margin-left:0;margin-top:-99.45pt;width:185.9pt;height:110.6pt;z-index:2516582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" filled="f" stroked="f">
                <v:textbox style="mso-fit-shape-to-text:t">
                  <w:txbxContent>
                    <w:p w14:paraId="3FBB467F" w14:textId="10B1C648" w:rsidR="00FB0B60" w:rsidRPr="00FB0B60" w:rsidRDefault="00FB0B60" w:rsidP="00FB0B60">
                      <w:pPr>
                        <w:pStyle w:val="Heading3"/>
                        <w:rPr>
                          <w:sz w:val="44"/>
                          <w:szCs w:val="44"/>
                        </w:rPr>
                      </w:pPr>
                      <w:r>
                        <w:rPr>
                          <w:sz w:val="44"/>
                          <w:szCs w:val="44"/>
                        </w:rPr>
                        <w:t xml:space="preserve">Presupuesto </w:t>
                      </w:r>
                    </w:p>
                  </w:txbxContent>
                </v:textbox>
                <w10:wrap anchorx="margin"/>
              </v:shape>
            </w:pict>
          </mc:Fallback>
        </mc:AlternateContent>
      </w:r>
      <w:r w:rsidR="00FB0B60">
        <w:rPr>
          <w:lang w:val="es-AR"/>
        </w:rPr>
        <w:t>Red Wifi</w:t>
      </w:r>
    </w:p>
    <w:p w14:paraId="4E35E3AE" w14:textId="7519D94A" w:rsidR="009B2C47" w:rsidRDefault="009B2C47" w:rsidP="009B2C47">
      <w:pPr>
        <w:ind w:left="1080"/>
        <w:rPr>
          <w:lang w:val="es-AR"/>
        </w:rPr>
      </w:pPr>
      <w:r>
        <w:rPr>
          <w:lang w:val="es-AR"/>
        </w:rPr>
        <w:t xml:space="preserve">La idea es instalar una </w:t>
      </w:r>
      <w:proofErr w:type="gramStart"/>
      <w:r>
        <w:rPr>
          <w:lang w:val="es-AR"/>
        </w:rPr>
        <w:t>red wifi</w:t>
      </w:r>
      <w:proofErr w:type="gramEnd"/>
      <w:r>
        <w:rPr>
          <w:lang w:val="es-AR"/>
        </w:rPr>
        <w:t xml:space="preserve"> </w:t>
      </w:r>
      <w:proofErr w:type="spellStart"/>
      <w:r w:rsidR="004F5869">
        <w:rPr>
          <w:lang w:val="es-AR"/>
        </w:rPr>
        <w:t>Omada</w:t>
      </w:r>
      <w:proofErr w:type="spellEnd"/>
      <w:r w:rsidR="004F5869">
        <w:rPr>
          <w:lang w:val="es-AR"/>
        </w:rPr>
        <w:t xml:space="preserve"> administrada, esto les permitirá agregar cuantas cámaras </w:t>
      </w:r>
      <w:r w:rsidR="00906C48">
        <w:rPr>
          <w:lang w:val="es-AR"/>
        </w:rPr>
        <w:t xml:space="preserve">quieran, así como controles de acceso, sensores y servicios necesarios para optimizar </w:t>
      </w:r>
      <w:r w:rsidR="004C4F31">
        <w:rPr>
          <w:lang w:val="es-AR"/>
        </w:rPr>
        <w:t>su negocio.</w:t>
      </w:r>
    </w:p>
    <w:p w14:paraId="74E00C8B" w14:textId="77777777" w:rsidR="004C4F31" w:rsidRPr="009B2C47" w:rsidRDefault="004C4F31" w:rsidP="009B2C47">
      <w:pPr>
        <w:ind w:left="1080"/>
        <w:rPr>
          <w:lang w:val="es-AR"/>
        </w:rPr>
      </w:pPr>
    </w:p>
    <w:p w14:paraId="1DEB468D" w14:textId="5B2492EB" w:rsidR="004C4F31" w:rsidRDefault="004C4F31" w:rsidP="00FB0B60">
      <w:pPr>
        <w:pStyle w:val="ListParagraph"/>
        <w:numPr>
          <w:ilvl w:val="1"/>
          <w:numId w:val="27"/>
        </w:numPr>
        <w:rPr>
          <w:lang w:val="es-AR"/>
        </w:rPr>
      </w:pPr>
      <w:r>
        <w:rPr>
          <w:lang w:val="es-AR"/>
        </w:rPr>
        <w:t>Rack servidores.</w:t>
      </w:r>
      <w:r w:rsidR="00EA1BDE">
        <w:rPr>
          <w:lang w:val="es-AR"/>
        </w:rPr>
        <w:t xml:space="preserve"> </w:t>
      </w:r>
      <w:r w:rsidR="00C458DD">
        <w:rPr>
          <w:lang w:val="es-AR"/>
        </w:rPr>
        <w:t>De ser necesario desde 300</w:t>
      </w:r>
      <w:r w:rsidR="00E937D1">
        <w:rPr>
          <w:lang w:val="es-AR"/>
        </w:rPr>
        <w:t>.000</w:t>
      </w:r>
    </w:p>
    <w:p w14:paraId="49A6CFEC" w14:textId="524E38F1" w:rsidR="001B5067" w:rsidRDefault="001B5067" w:rsidP="00FB0B60">
      <w:pPr>
        <w:pStyle w:val="ListParagraph"/>
        <w:numPr>
          <w:ilvl w:val="1"/>
          <w:numId w:val="27"/>
        </w:numPr>
        <w:rPr>
          <w:lang w:val="es-AR"/>
        </w:rPr>
      </w:pPr>
      <w:proofErr w:type="spellStart"/>
      <w:r>
        <w:rPr>
          <w:lang w:val="es-AR"/>
        </w:rPr>
        <w:t>Router</w:t>
      </w:r>
      <w:proofErr w:type="spellEnd"/>
      <w:r w:rsidR="003F4925">
        <w:rPr>
          <w:lang w:val="es-AR"/>
        </w:rPr>
        <w:t xml:space="preserve"> </w:t>
      </w:r>
    </w:p>
    <w:p w14:paraId="43450C76" w14:textId="58DA7313" w:rsidR="002C071C" w:rsidRDefault="002C071C" w:rsidP="535D42B9">
      <w:pPr>
        <w:pStyle w:val="ListParagraph"/>
        <w:numPr>
          <w:ilvl w:val="2"/>
          <w:numId w:val="27"/>
        </w:numPr>
        <w:rPr>
          <w:lang w:val="es-AR"/>
        </w:rPr>
      </w:pPr>
      <w:r w:rsidRPr="535D42B9">
        <w:rPr>
          <w:lang w:val="es-AR"/>
        </w:rPr>
        <w:t>Cantidad:1</w:t>
      </w:r>
    </w:p>
    <w:p w14:paraId="2BA1A733" w14:textId="77B99964" w:rsidR="00A075E1" w:rsidRDefault="00A075E1">
      <w:pPr>
        <w:spacing w:after="200"/>
        <w:rPr>
          <w:lang w:val="es-AR"/>
        </w:rPr>
      </w:pPr>
      <w:r w:rsidRPr="001B5067">
        <w:rPr>
          <w:noProof/>
          <w:lang w:val="es-AR"/>
        </w:rPr>
        <w:drawing>
          <wp:anchor distT="0" distB="0" distL="114300" distR="114300" simplePos="0" relativeHeight="251658253" behindDoc="0" locked="0" layoutInCell="1" allowOverlap="1" wp14:anchorId="25530630" wp14:editId="7B4DB9E2">
            <wp:simplePos x="0" y="0"/>
            <wp:positionH relativeFrom="column">
              <wp:posOffset>1014937</wp:posOffset>
            </wp:positionH>
            <wp:positionV relativeFrom="paragraph">
              <wp:posOffset>230062</wp:posOffset>
            </wp:positionV>
            <wp:extent cx="3924300" cy="2697480"/>
            <wp:effectExtent l="0" t="0" r="0" b="7620"/>
            <wp:wrapTopAndBottom/>
            <wp:docPr id="17752589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8905" name="Imagen 1" descr="Interfaz de usuario gráfica&#10;&#10;Descripción generada automáticamente"/>
                    <pic:cNvPicPr/>
                  </pic:nvPicPr>
                  <pic:blipFill>
                    <a:blip r:embed="rId24"/>
                    <a:stretch>
                      <a:fillRect/>
                    </a:stretch>
                  </pic:blipFill>
                  <pic:spPr>
                    <a:xfrm>
                      <a:off x="0" y="0"/>
                      <a:ext cx="3924300" cy="2697480"/>
                    </a:xfrm>
                    <a:prstGeom prst="rect">
                      <a:avLst/>
                    </a:prstGeom>
                  </pic:spPr>
                </pic:pic>
              </a:graphicData>
            </a:graphic>
            <wp14:sizeRelH relativeFrom="margin">
              <wp14:pctWidth>0</wp14:pctWidth>
            </wp14:sizeRelH>
            <wp14:sizeRelV relativeFrom="margin">
              <wp14:pctHeight>0</wp14:pctHeight>
            </wp14:sizeRelV>
          </wp:anchor>
        </w:drawing>
      </w:r>
      <w:r>
        <w:rPr>
          <w:lang w:val="es-AR"/>
        </w:rPr>
        <w:br w:type="page"/>
      </w:r>
    </w:p>
    <w:p w14:paraId="089E51E9" w14:textId="13CB4242" w:rsidR="00C74AF3" w:rsidRDefault="00C74AF3" w:rsidP="00FB0B60">
      <w:pPr>
        <w:pStyle w:val="ListParagraph"/>
        <w:numPr>
          <w:ilvl w:val="1"/>
          <w:numId w:val="27"/>
        </w:numPr>
        <w:rPr>
          <w:lang w:val="es-AR"/>
        </w:rPr>
      </w:pPr>
      <w:r>
        <w:rPr>
          <w:lang w:val="es-AR"/>
        </w:rPr>
        <w:t xml:space="preserve">Switch </w:t>
      </w:r>
    </w:p>
    <w:p w14:paraId="298016C9" w14:textId="074E4AE2" w:rsidR="002C071C" w:rsidRPr="002C071C" w:rsidRDefault="002C071C" w:rsidP="002C071C">
      <w:pPr>
        <w:pStyle w:val="ListParagraph"/>
        <w:numPr>
          <w:ilvl w:val="2"/>
          <w:numId w:val="27"/>
        </w:numPr>
        <w:rPr>
          <w:lang w:val="es-AR"/>
        </w:rPr>
      </w:pPr>
      <w:r>
        <w:rPr>
          <w:lang w:val="es-AR"/>
        </w:rPr>
        <w:t>Cantidad:1</w:t>
      </w:r>
    </w:p>
    <w:p w14:paraId="5C93E5C7" w14:textId="244AD81C" w:rsidR="007C7920" w:rsidRDefault="007C7920" w:rsidP="007C7920">
      <w:pPr>
        <w:pStyle w:val="ListParagraph"/>
        <w:ind w:left="1800"/>
        <w:rPr>
          <w:lang w:val="es-AR"/>
        </w:rPr>
      </w:pPr>
    </w:p>
    <w:p w14:paraId="5CF4DEF6" w14:textId="4843552F" w:rsidR="007C7920" w:rsidRPr="007C7920" w:rsidRDefault="73D96F47" w:rsidP="007C7920">
      <w:pPr>
        <w:pStyle w:val="ListParagraph"/>
        <w:ind w:left="1800"/>
        <w:rPr>
          <w:lang w:val="es-AR"/>
        </w:rPr>
      </w:pPr>
      <w:r>
        <w:rPr>
          <w:noProof/>
        </w:rPr>
        <w:drawing>
          <wp:inline distT="0" distB="0" distL="0" distR="0" wp14:anchorId="3935C886" wp14:editId="5AAFE977">
            <wp:extent cx="3823970" cy="2945765"/>
            <wp:effectExtent l="0" t="0" r="5080" b="6985"/>
            <wp:docPr id="7960398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5">
                      <a:extLst>
                        <a:ext uri="{28A0092B-C50C-407E-A947-70E740481C1C}">
                          <a14:useLocalDpi xmlns:a14="http://schemas.microsoft.com/office/drawing/2010/main" val="0"/>
                        </a:ext>
                      </a:extLst>
                    </a:blip>
                    <a:stretch>
                      <a:fillRect/>
                    </a:stretch>
                  </pic:blipFill>
                  <pic:spPr>
                    <a:xfrm>
                      <a:off x="0" y="0"/>
                      <a:ext cx="3823970" cy="2945765"/>
                    </a:xfrm>
                    <a:prstGeom prst="rect">
                      <a:avLst/>
                    </a:prstGeom>
                  </pic:spPr>
                </pic:pic>
              </a:graphicData>
            </a:graphic>
          </wp:inline>
        </w:drawing>
      </w:r>
    </w:p>
    <w:p w14:paraId="23AA9F6A" w14:textId="161EB304" w:rsidR="535D42B9" w:rsidRDefault="535D42B9">
      <w:r>
        <w:br w:type="page"/>
      </w:r>
    </w:p>
    <w:p w14:paraId="4441F2B7" w14:textId="503789A8" w:rsidR="00FB0B60" w:rsidRDefault="007C7920" w:rsidP="00FB0B60">
      <w:pPr>
        <w:pStyle w:val="ListParagraph"/>
        <w:numPr>
          <w:ilvl w:val="1"/>
          <w:numId w:val="27"/>
        </w:numPr>
        <w:rPr>
          <w:lang w:val="es-AR"/>
        </w:rPr>
      </w:pPr>
      <w:r>
        <w:rPr>
          <w:lang w:val="es-AR"/>
        </w:rPr>
        <w:t>Controlador de red</w:t>
      </w:r>
    </w:p>
    <w:p w14:paraId="3938BCD8" w14:textId="254E5652" w:rsidR="002C071C" w:rsidRDefault="002C071C" w:rsidP="002C071C">
      <w:pPr>
        <w:pStyle w:val="ListParagraph"/>
        <w:numPr>
          <w:ilvl w:val="2"/>
          <w:numId w:val="27"/>
        </w:numPr>
        <w:rPr>
          <w:lang w:val="es-AR"/>
        </w:rPr>
      </w:pPr>
      <w:r>
        <w:rPr>
          <w:lang w:val="es-AR"/>
        </w:rPr>
        <w:t>Cantidad:1</w:t>
      </w:r>
      <w:r w:rsidR="69FA4076">
        <w:rPr>
          <w:noProof/>
        </w:rPr>
        <w:drawing>
          <wp:inline distT="0" distB="0" distL="0" distR="0" wp14:anchorId="3616380B" wp14:editId="65AB18DE">
            <wp:extent cx="4950461" cy="3540435"/>
            <wp:effectExtent l="0" t="0" r="2540" b="3175"/>
            <wp:docPr id="1474079201" name="Imagen 1"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4950461" cy="3540435"/>
                    </a:xfrm>
                    <a:prstGeom prst="rect">
                      <a:avLst/>
                    </a:prstGeom>
                  </pic:spPr>
                </pic:pic>
              </a:graphicData>
            </a:graphic>
          </wp:inline>
        </w:drawing>
      </w:r>
    </w:p>
    <w:p w14:paraId="753CD15C" w14:textId="052E5618" w:rsidR="002C071C" w:rsidRDefault="002C071C" w:rsidP="0026788A">
      <w:pPr>
        <w:pStyle w:val="ListParagraph"/>
        <w:ind w:left="2520"/>
        <w:rPr>
          <w:lang w:val="es-AR"/>
        </w:rPr>
      </w:pPr>
    </w:p>
    <w:p w14:paraId="62EEE6A8" w14:textId="6C0C664C" w:rsidR="0026788A" w:rsidRPr="0026788A" w:rsidRDefault="0026788A" w:rsidP="0026788A">
      <w:pPr>
        <w:pStyle w:val="ListParagraph"/>
        <w:ind w:left="1800"/>
        <w:rPr>
          <w:lang w:val="es-AR"/>
        </w:rPr>
      </w:pPr>
    </w:p>
    <w:p w14:paraId="476ABC58" w14:textId="44081CF4" w:rsidR="0026788A" w:rsidRDefault="0026788A">
      <w:pPr>
        <w:spacing w:after="200"/>
        <w:rPr>
          <w:lang w:val="es-AR"/>
        </w:rPr>
      </w:pPr>
      <w:r>
        <w:rPr>
          <w:lang w:val="es-AR"/>
        </w:rPr>
        <w:br w:type="page"/>
      </w:r>
    </w:p>
    <w:p w14:paraId="399F1D51" w14:textId="0CC9BF5C" w:rsidR="00F04898" w:rsidRPr="0026788A" w:rsidRDefault="00C17513" w:rsidP="0026788A">
      <w:pPr>
        <w:pStyle w:val="ListParagraph"/>
        <w:numPr>
          <w:ilvl w:val="1"/>
          <w:numId w:val="27"/>
        </w:numPr>
        <w:rPr>
          <w:lang w:val="es-AR"/>
        </w:rPr>
      </w:pPr>
      <w:r w:rsidRPr="0026788A">
        <w:rPr>
          <w:lang w:val="es-AR"/>
        </w:rPr>
        <w:t xml:space="preserve">Cable de </w:t>
      </w:r>
      <w:proofErr w:type="gramStart"/>
      <w:r w:rsidRPr="0026788A">
        <w:rPr>
          <w:lang w:val="es-AR"/>
        </w:rPr>
        <w:t>red</w:t>
      </w:r>
      <w:r w:rsidR="009B2C47">
        <w:rPr>
          <w:lang w:val="es-AR"/>
        </w:rPr>
        <w:t>(</w:t>
      </w:r>
      <w:proofErr w:type="gramEnd"/>
      <w:r w:rsidR="009B2C47">
        <w:rPr>
          <w:lang w:val="es-AR"/>
        </w:rPr>
        <w:t xml:space="preserve">hay más </w:t>
      </w:r>
      <w:r w:rsidR="00A64530">
        <w:rPr>
          <w:lang w:val="es-AR"/>
        </w:rPr>
        <w:t>bara</w:t>
      </w:r>
      <w:r w:rsidR="009B2C47">
        <w:rPr>
          <w:lang w:val="es-AR"/>
        </w:rPr>
        <w:t>tos</w:t>
      </w:r>
      <w:r w:rsidR="0026788A">
        <w:rPr>
          <w:lang w:val="es-AR"/>
        </w:rPr>
        <w:t>)</w:t>
      </w:r>
    </w:p>
    <w:p w14:paraId="02D28498" w14:textId="14368DC9" w:rsidR="0026788A" w:rsidRDefault="20C0425A" w:rsidP="0026788A">
      <w:pPr>
        <w:pStyle w:val="ListParagraph"/>
        <w:ind w:left="1800"/>
        <w:rPr>
          <w:lang w:val="es-AR"/>
        </w:rPr>
      </w:pPr>
      <w:r>
        <w:rPr>
          <w:noProof/>
        </w:rPr>
        <w:drawing>
          <wp:inline distT="0" distB="0" distL="0" distR="0" wp14:anchorId="08B8F6F1" wp14:editId="4C127665">
            <wp:extent cx="4902834" cy="3084830"/>
            <wp:effectExtent l="0" t="0" r="0" b="1270"/>
            <wp:docPr id="5614066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7">
                      <a:extLst>
                        <a:ext uri="{28A0092B-C50C-407E-A947-70E740481C1C}">
                          <a14:useLocalDpi xmlns:a14="http://schemas.microsoft.com/office/drawing/2010/main" val="0"/>
                        </a:ext>
                      </a:extLst>
                    </a:blip>
                    <a:stretch>
                      <a:fillRect/>
                    </a:stretch>
                  </pic:blipFill>
                  <pic:spPr>
                    <a:xfrm>
                      <a:off x="0" y="0"/>
                      <a:ext cx="4902834" cy="3084830"/>
                    </a:xfrm>
                    <a:prstGeom prst="rect">
                      <a:avLst/>
                    </a:prstGeom>
                  </pic:spPr>
                </pic:pic>
              </a:graphicData>
            </a:graphic>
          </wp:inline>
        </w:drawing>
      </w:r>
    </w:p>
    <w:p w14:paraId="37A25F4A" w14:textId="3362A2B7" w:rsidR="00B91C17" w:rsidRDefault="001657D5" w:rsidP="00FB0B60">
      <w:pPr>
        <w:pStyle w:val="ListParagraph"/>
        <w:numPr>
          <w:ilvl w:val="1"/>
          <w:numId w:val="27"/>
        </w:numPr>
        <w:rPr>
          <w:lang w:val="es-AR"/>
        </w:rPr>
      </w:pPr>
      <w:r>
        <w:rPr>
          <w:lang w:val="es-AR"/>
        </w:rPr>
        <w:t>Antena Principal</w:t>
      </w:r>
    </w:p>
    <w:p w14:paraId="4B9BFFD0" w14:textId="58E02622" w:rsidR="00F04898" w:rsidRDefault="00F04898" w:rsidP="00F04898">
      <w:pPr>
        <w:pStyle w:val="ListParagraph"/>
        <w:ind w:left="1800"/>
        <w:rPr>
          <w:lang w:val="es-AR"/>
        </w:rPr>
      </w:pPr>
    </w:p>
    <w:p w14:paraId="3720A156" w14:textId="734C3EDC" w:rsidR="002C071C" w:rsidRDefault="002C071C" w:rsidP="002C071C">
      <w:pPr>
        <w:pStyle w:val="ListParagraph"/>
        <w:numPr>
          <w:ilvl w:val="2"/>
          <w:numId w:val="27"/>
        </w:numPr>
        <w:rPr>
          <w:lang w:val="es-AR"/>
        </w:rPr>
      </w:pPr>
      <w:r w:rsidRPr="00B91C17">
        <w:rPr>
          <w:noProof/>
          <w:lang w:val="es-AR"/>
        </w:rPr>
        <w:drawing>
          <wp:anchor distT="0" distB="0" distL="114300" distR="114300" simplePos="0" relativeHeight="251658254" behindDoc="0" locked="0" layoutInCell="1" allowOverlap="1" wp14:anchorId="4AB5F80B" wp14:editId="425CD39D">
            <wp:simplePos x="0" y="0"/>
            <wp:positionH relativeFrom="column">
              <wp:posOffset>1057275</wp:posOffset>
            </wp:positionH>
            <wp:positionV relativeFrom="paragraph">
              <wp:posOffset>307975</wp:posOffset>
            </wp:positionV>
            <wp:extent cx="4996180" cy="2714625"/>
            <wp:effectExtent l="0" t="0" r="0" b="9525"/>
            <wp:wrapTopAndBottom/>
            <wp:docPr id="9274707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70752" name="Imagen 1" descr="Interfaz de usuario gráfica, Texto&#10;&#10;Descripción generada automáticamente"/>
                    <pic:cNvPicPr/>
                  </pic:nvPicPr>
                  <pic:blipFill>
                    <a:blip r:embed="rId28"/>
                    <a:stretch>
                      <a:fillRect/>
                    </a:stretch>
                  </pic:blipFill>
                  <pic:spPr>
                    <a:xfrm>
                      <a:off x="0" y="0"/>
                      <a:ext cx="4996180" cy="2714625"/>
                    </a:xfrm>
                    <a:prstGeom prst="rect">
                      <a:avLst/>
                    </a:prstGeom>
                  </pic:spPr>
                </pic:pic>
              </a:graphicData>
            </a:graphic>
          </wp:anchor>
        </w:drawing>
      </w:r>
      <w:r>
        <w:rPr>
          <w:lang w:val="es-AR"/>
        </w:rPr>
        <w:t>Cantidad: Mínimo 1</w:t>
      </w:r>
    </w:p>
    <w:p w14:paraId="1030F86A" w14:textId="77777777" w:rsidR="003F4925" w:rsidRDefault="003F4925" w:rsidP="003F4925">
      <w:pPr>
        <w:pStyle w:val="ListParagraph"/>
        <w:ind w:left="1800"/>
        <w:rPr>
          <w:lang w:val="es-AR"/>
        </w:rPr>
      </w:pPr>
    </w:p>
    <w:p w14:paraId="26252DCF" w14:textId="77777777" w:rsidR="003F4925" w:rsidRDefault="003F4925" w:rsidP="003F4925">
      <w:pPr>
        <w:pStyle w:val="ListParagraph"/>
        <w:ind w:left="1800"/>
        <w:rPr>
          <w:lang w:val="es-AR"/>
        </w:rPr>
      </w:pPr>
    </w:p>
    <w:p w14:paraId="02CA0967" w14:textId="77777777" w:rsidR="003F4925" w:rsidRDefault="003F4925" w:rsidP="003F4925">
      <w:pPr>
        <w:pStyle w:val="ListParagraph"/>
        <w:ind w:left="1800"/>
        <w:rPr>
          <w:lang w:val="es-AR"/>
        </w:rPr>
      </w:pPr>
    </w:p>
    <w:p w14:paraId="17269AC4" w14:textId="77777777" w:rsidR="003F4925" w:rsidRDefault="003F4925" w:rsidP="003F4925">
      <w:pPr>
        <w:pStyle w:val="ListParagraph"/>
        <w:ind w:left="1800"/>
        <w:rPr>
          <w:lang w:val="es-AR"/>
        </w:rPr>
      </w:pPr>
    </w:p>
    <w:p w14:paraId="06ACB18A" w14:textId="77777777" w:rsidR="003F4925" w:rsidRDefault="003F4925" w:rsidP="003F4925">
      <w:pPr>
        <w:pStyle w:val="ListParagraph"/>
        <w:ind w:left="1800"/>
        <w:rPr>
          <w:lang w:val="es-AR"/>
        </w:rPr>
      </w:pPr>
    </w:p>
    <w:p w14:paraId="104B2AB8" w14:textId="1515F6E0" w:rsidR="007C7920" w:rsidRDefault="00B91C17" w:rsidP="00FB0B60">
      <w:pPr>
        <w:pStyle w:val="ListParagraph"/>
        <w:numPr>
          <w:ilvl w:val="1"/>
          <w:numId w:val="27"/>
        </w:numPr>
        <w:rPr>
          <w:lang w:val="es-AR"/>
        </w:rPr>
      </w:pPr>
      <w:r>
        <w:rPr>
          <w:lang w:val="es-AR"/>
        </w:rPr>
        <w:t>Antenas Secundarias</w:t>
      </w:r>
    </w:p>
    <w:p w14:paraId="4680B173" w14:textId="7838FEDC" w:rsidR="00394A82" w:rsidRDefault="00394A82" w:rsidP="00394A82">
      <w:pPr>
        <w:pStyle w:val="ListParagraph"/>
        <w:numPr>
          <w:ilvl w:val="2"/>
          <w:numId w:val="27"/>
        </w:numPr>
        <w:rPr>
          <w:lang w:val="es-AR"/>
        </w:rPr>
      </w:pPr>
      <w:r>
        <w:rPr>
          <w:lang w:val="es-AR"/>
        </w:rPr>
        <w:t xml:space="preserve">Depende </w:t>
      </w:r>
      <w:r w:rsidR="00FC3AE4">
        <w:rPr>
          <w:lang w:val="es-AR"/>
        </w:rPr>
        <w:t>de la necesidad.</w:t>
      </w:r>
    </w:p>
    <w:p w14:paraId="0A069486" w14:textId="7F63BFCC" w:rsidR="003F4925" w:rsidRDefault="003F4925" w:rsidP="003F4925">
      <w:pPr>
        <w:pStyle w:val="ListParagraph"/>
        <w:ind w:left="1800"/>
        <w:rPr>
          <w:lang w:val="es-AR"/>
        </w:rPr>
      </w:pPr>
      <w:r w:rsidRPr="003F4925">
        <w:rPr>
          <w:noProof/>
          <w:lang w:val="es-AR"/>
        </w:rPr>
        <w:drawing>
          <wp:inline distT="0" distB="0" distL="0" distR="0" wp14:anchorId="30C1FF81" wp14:editId="73F54AAC">
            <wp:extent cx="4940935" cy="2721149"/>
            <wp:effectExtent l="0" t="0" r="0" b="3175"/>
            <wp:docPr id="41737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770" name="Imagen 1" descr="Interfaz de usuario gráfica, Texto, Aplicación, Correo electrónico&#10;&#10;Descripción generada automáticamente"/>
                    <pic:cNvPicPr/>
                  </pic:nvPicPr>
                  <pic:blipFill>
                    <a:blip r:embed="rId29"/>
                    <a:stretch>
                      <a:fillRect/>
                    </a:stretch>
                  </pic:blipFill>
                  <pic:spPr>
                    <a:xfrm>
                      <a:off x="0" y="0"/>
                      <a:ext cx="4953931" cy="2728306"/>
                    </a:xfrm>
                    <a:prstGeom prst="rect">
                      <a:avLst/>
                    </a:prstGeom>
                  </pic:spPr>
                </pic:pic>
              </a:graphicData>
            </a:graphic>
          </wp:inline>
        </w:drawing>
      </w:r>
    </w:p>
    <w:p w14:paraId="49648499" w14:textId="66B3670F" w:rsidR="003F4925" w:rsidRPr="00FC3AE4" w:rsidRDefault="00FC3AE4" w:rsidP="00FC3AE4">
      <w:pPr>
        <w:pStyle w:val="ListParagraph"/>
        <w:numPr>
          <w:ilvl w:val="0"/>
          <w:numId w:val="28"/>
        </w:numPr>
        <w:rPr>
          <w:lang w:val="es-AR"/>
        </w:rPr>
      </w:pPr>
      <w:r>
        <w:rPr>
          <w:lang w:val="es-AR"/>
        </w:rPr>
        <w:t>Mano de obra, 15% del total de hardware instalado.</w:t>
      </w:r>
      <w:r w:rsidR="00A075E1">
        <w:rPr>
          <w:lang w:val="es-AR"/>
        </w:rPr>
        <w:t xml:space="preserve"> </w:t>
      </w:r>
    </w:p>
    <w:sectPr w:rsidR="003F4925" w:rsidRPr="00FC3AE4" w:rsidSect="007839A3">
      <w:headerReference w:type="even" r:id="rId30"/>
      <w:headerReference w:type="default" r:id="rId31"/>
      <w:footerReference w:type="even" r:id="rId32"/>
      <w:pgSz w:w="11906" w:h="16838" w:code="9"/>
      <w:pgMar w:top="720" w:right="720" w:bottom="720" w:left="72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F4E86" w14:textId="77777777" w:rsidR="00854EB4" w:rsidRDefault="00854EB4" w:rsidP="007057F4">
      <w:r>
        <w:separator/>
      </w:r>
    </w:p>
  </w:endnote>
  <w:endnote w:type="continuationSeparator" w:id="0">
    <w:p w14:paraId="21C59959" w14:textId="77777777" w:rsidR="00854EB4" w:rsidRDefault="00854EB4" w:rsidP="007057F4">
      <w:r>
        <w:continuationSeparator/>
      </w:r>
    </w:p>
  </w:endnote>
  <w:endnote w:type="continuationNotice" w:id="1">
    <w:p w14:paraId="630203F7" w14:textId="77777777" w:rsidR="00854EB4" w:rsidRDefault="00854E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ill Sans M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2FE9B" w14:textId="77777777" w:rsidR="00136006" w:rsidRDefault="00B93026" w:rsidP="007057F4">
    <w:pPr>
      <w:pStyle w:val="Footer"/>
    </w:pPr>
    <w:sdt>
      <w:sdtPr>
        <w:rPr>
          <w:rFonts w:asciiTheme="majorHAnsi" w:eastAsiaTheme="majorEastAsia" w:hAnsiTheme="majorHAnsi" w:cstheme="majorBidi"/>
        </w:rPr>
        <w:id w:val="306900621"/>
        <w:placeholder>
          <w:docPart w:val="E7027EF5ACFF453CB9F17539C445C85F"/>
        </w:placeholder>
        <w:temporary/>
        <w:showingPlcHdr/>
      </w:sdtPr>
      <w:sdtEndPr/>
      <w:sdtContent>
        <w:r w:rsidR="00E1560F">
          <w:rPr>
            <w:lang w:bidi="es-ES"/>
          </w:rPr>
          <w:t>Escriba el título de capítulo (nivel 1)</w:t>
        </w:r>
      </w:sdtContent>
    </w:sdt>
    <w:r w:rsidR="0049185C">
      <w:rPr>
        <w:rFonts w:asciiTheme="majorHAnsi" w:eastAsiaTheme="majorEastAsia" w:hAnsiTheme="majorHAnsi" w:cstheme="majorBidi"/>
        <w:lang w:bidi="es-ES"/>
      </w:rPr>
      <w:ptab w:relativeTo="margin" w:alignment="right" w:leader="none"/>
    </w:r>
    <w:r w:rsidR="0049185C">
      <w:rPr>
        <w:rFonts w:asciiTheme="majorHAnsi" w:eastAsiaTheme="majorEastAsia" w:hAnsiTheme="majorHAnsi" w:cstheme="majorBidi"/>
        <w:lang w:bidi="es-ES"/>
      </w:rPr>
      <w:t xml:space="preserve">de título </w:t>
    </w:r>
    <w:r w:rsidR="0049185C">
      <w:rPr>
        <w:lang w:bidi="es-ES"/>
      </w:rPr>
      <w:fldChar w:fldCharType="begin"/>
    </w:r>
    <w:r w:rsidR="0049185C">
      <w:rPr>
        <w:lang w:bidi="es-ES"/>
      </w:rPr>
      <w:instrText xml:space="preserve"> PAGE   \* MERGEFORMAT </w:instrText>
    </w:r>
    <w:r w:rsidR="0049185C">
      <w:rPr>
        <w:lang w:bidi="es-ES"/>
      </w:rPr>
      <w:fldChar w:fldCharType="separate"/>
    </w:r>
    <w:r w:rsidR="0049185C">
      <w:rPr>
        <w:rFonts w:asciiTheme="majorHAnsi" w:eastAsiaTheme="majorEastAsia" w:hAnsiTheme="majorHAnsi" w:cstheme="majorBidi"/>
        <w:noProof/>
        <w:lang w:bidi="es-ES"/>
      </w:rPr>
      <w:t>4</w:t>
    </w:r>
    <w:r w:rsidR="0049185C">
      <w:rPr>
        <w:rFonts w:asciiTheme="majorHAnsi" w:eastAsiaTheme="majorEastAsia" w:hAnsiTheme="majorHAnsi" w:cstheme="majorBidi"/>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CF7E2" w14:textId="77777777" w:rsidR="00854EB4" w:rsidRDefault="00854EB4" w:rsidP="007057F4">
      <w:r>
        <w:separator/>
      </w:r>
    </w:p>
  </w:footnote>
  <w:footnote w:type="continuationSeparator" w:id="0">
    <w:p w14:paraId="1CA4A7F8" w14:textId="77777777" w:rsidR="00854EB4" w:rsidRDefault="00854EB4" w:rsidP="007057F4">
      <w:r>
        <w:continuationSeparator/>
      </w:r>
    </w:p>
  </w:footnote>
  <w:footnote w:type="continuationNotice" w:id="1">
    <w:p w14:paraId="09F90B32" w14:textId="77777777" w:rsidR="00854EB4" w:rsidRDefault="00854E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D5FC6" w14:textId="77777777" w:rsidR="00136006" w:rsidRPr="007B1E6E" w:rsidRDefault="0049185C" w:rsidP="007057F4">
    <w:pPr>
      <w:pStyle w:val="Header"/>
      <w:rPr>
        <w:lang w:val="en-US"/>
      </w:rPr>
    </w:pPr>
    <w:r w:rsidRPr="007B1E6E">
      <w:rPr>
        <w:lang w:val="en-US" w:bidi="es-ES"/>
      </w:rPr>
      <w:t>Plan de marketing de Adventure Works</w:t>
    </w:r>
  </w:p>
  <w:p w14:paraId="69200E29" w14:textId="77777777" w:rsidR="00136006" w:rsidRPr="007B1E6E" w:rsidRDefault="00136006" w:rsidP="007057F4">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4E7CDE0C" w14:textId="77777777" w:rsidTr="007057F4">
      <w:trPr>
        <w:trHeight w:val="1712"/>
      </w:trPr>
      <w:tc>
        <w:tcPr>
          <w:tcW w:w="12311" w:type="dxa"/>
          <w:tcBorders>
            <w:top w:val="nil"/>
            <w:left w:val="nil"/>
            <w:bottom w:val="nil"/>
            <w:right w:val="nil"/>
          </w:tcBorders>
        </w:tcPr>
        <w:p w14:paraId="6E3DA8AD" w14:textId="77777777" w:rsidR="007057F4" w:rsidRDefault="004F2231" w:rsidP="007057F4">
          <w:pPr>
            <w:pStyle w:val="Header"/>
          </w:pPr>
          <w:r>
            <w:rPr>
              <w:noProof/>
              <w:lang w:bidi="es-ES"/>
            </w:rPr>
            <mc:AlternateContent>
              <mc:Choice Requires="wps">
                <w:drawing>
                  <wp:anchor distT="0" distB="0" distL="114300" distR="114300" simplePos="0" relativeHeight="251658240" behindDoc="0" locked="0" layoutInCell="1" allowOverlap="1" wp14:anchorId="6F001718" wp14:editId="7182EB14">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0134677"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3E830E02"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001718" id="_x0000_t202" coordsize="21600,21600" o:spt="202" path="m,l,21600r21600,l21600,xe">
                    <v:stroke joinstyle="miter"/>
                    <v:path gradientshapeok="t" o:connecttype="rect"/>
                  </v:shapetype>
                  <v:shape id="Cuadro de texto 21" o:spid="_x0000_s1037"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0134677"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3E830E02" w14:textId="77777777" w:rsidR="004F2231" w:rsidRPr="004F2231" w:rsidRDefault="004F2231" w:rsidP="004F2231">
                          <w:pPr>
                            <w:rPr>
                              <w:sz w:val="32"/>
                            </w:rPr>
                          </w:pPr>
                        </w:p>
                      </w:txbxContent>
                    </v:textbox>
                  </v:shape>
                </w:pict>
              </mc:Fallback>
            </mc:AlternateContent>
          </w:r>
          <w:r w:rsidR="007057F4">
            <w:rPr>
              <w:noProof/>
              <w:lang w:bidi="es-ES"/>
            </w:rPr>
            <mc:AlternateContent>
              <mc:Choice Requires="wpg">
                <w:drawing>
                  <wp:inline distT="0" distB="0" distL="0" distR="0" wp14:anchorId="468145BE" wp14:editId="685D5E04">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arto="http://schemas.microsoft.com/office/word/2006/arto" xmlns:asvg="http://schemas.microsoft.com/office/drawing/2016/SVG/main" xmlns:pic="http://schemas.openxmlformats.org/drawingml/2006/picture" xmlns:a="http://schemas.openxmlformats.org/drawingml/2006/main">
                <w:pict w14:anchorId="1BC57005">
                  <v:group id="Grupo 20" style="width:632.7pt;height:121.35pt;mso-position-horizontal-relative:char;mso-position-vertical-relative:line" alt="encabezado de rectángulo de color" coordsize="78849,15125" o:spid="_x0000_s1026" w14:anchorId="57CFABFF"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áfico 14" style="position:absolute;top:1977;width:42506;height:9747;visibility:visible;mso-wrap-style:square" alt="rectángulo de color"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o:title="rectángulo de color" r:id="rId7"/>
                    </v:shape>
                    <v:shape id="Gráfico 16" style="position:absolute;left:34598;width:10503;height:15125;visibility:visible;mso-wrap-style:square" alt="rectángulo de color"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o:title="rectángulo de color" r:id="rId8"/>
                    </v:shape>
                    <v:shape id="Gráfico 19" style="position:absolute;left:46248;width:32601;height:8026;visibility:visible;mso-wrap-style:square" alt="rectángulo gris"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o:title="rectángulo gris" r:id="rId9"/>
                    </v:shape>
                    <w10:anchorlock/>
                  </v:group>
                </w:pict>
              </mc:Fallback>
            </mc:AlternateContent>
          </w:r>
        </w:p>
      </w:tc>
    </w:tr>
  </w:tbl>
  <w:p w14:paraId="275F4D19"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76721E7"/>
    <w:multiLevelType w:val="hybridMultilevel"/>
    <w:tmpl w:val="95C8B5AA"/>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C900D7"/>
    <w:multiLevelType w:val="hybridMultilevel"/>
    <w:tmpl w:val="CFCA0C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2663CAF"/>
    <w:multiLevelType w:val="hybridMultilevel"/>
    <w:tmpl w:val="94504BA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4" w15:restartNumberingAfterBreak="0">
    <w:nsid w:val="3C152BDC"/>
    <w:multiLevelType w:val="hybridMultilevel"/>
    <w:tmpl w:val="6AFCCE20"/>
    <w:lvl w:ilvl="0" w:tplc="2C0A000F">
      <w:start w:val="1"/>
      <w:numFmt w:val="decimal"/>
      <w:lvlText w:val="%1."/>
      <w:lvlJc w:val="left"/>
      <w:pPr>
        <w:ind w:left="1440" w:hanging="360"/>
      </w:pPr>
    </w:lvl>
    <w:lvl w:ilvl="1" w:tplc="2C0A0001">
      <w:start w:val="1"/>
      <w:numFmt w:val="bullet"/>
      <w:lvlText w:val=""/>
      <w:lvlJc w:val="left"/>
      <w:pPr>
        <w:ind w:left="2160" w:hanging="360"/>
      </w:pPr>
      <w:rPr>
        <w:rFonts w:ascii="Symbol" w:hAnsi="Symbol" w:hint="default"/>
      </w:r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15:restartNumberingAfterBreak="0">
    <w:nsid w:val="442E549E"/>
    <w:multiLevelType w:val="hybridMultilevel"/>
    <w:tmpl w:val="D84A189E"/>
    <w:lvl w:ilvl="0" w:tplc="2C0A0001">
      <w:start w:val="1"/>
      <w:numFmt w:val="bullet"/>
      <w:lvlText w:val=""/>
      <w:lvlJc w:val="left"/>
      <w:pPr>
        <w:ind w:left="4320" w:hanging="360"/>
      </w:pPr>
      <w:rPr>
        <w:rFonts w:ascii="Symbol" w:hAnsi="Symbol" w:hint="default"/>
      </w:rPr>
    </w:lvl>
    <w:lvl w:ilvl="1" w:tplc="2C0A0003" w:tentative="1">
      <w:start w:val="1"/>
      <w:numFmt w:val="bullet"/>
      <w:lvlText w:val="o"/>
      <w:lvlJc w:val="left"/>
      <w:pPr>
        <w:ind w:left="5040" w:hanging="360"/>
      </w:pPr>
      <w:rPr>
        <w:rFonts w:ascii="Courier New" w:hAnsi="Courier New" w:cs="Courier New" w:hint="default"/>
      </w:rPr>
    </w:lvl>
    <w:lvl w:ilvl="2" w:tplc="2C0A0005" w:tentative="1">
      <w:start w:val="1"/>
      <w:numFmt w:val="bullet"/>
      <w:lvlText w:val=""/>
      <w:lvlJc w:val="left"/>
      <w:pPr>
        <w:ind w:left="5760" w:hanging="360"/>
      </w:pPr>
      <w:rPr>
        <w:rFonts w:ascii="Wingdings" w:hAnsi="Wingdings" w:hint="default"/>
      </w:rPr>
    </w:lvl>
    <w:lvl w:ilvl="3" w:tplc="2C0A0001" w:tentative="1">
      <w:start w:val="1"/>
      <w:numFmt w:val="bullet"/>
      <w:lvlText w:val=""/>
      <w:lvlJc w:val="left"/>
      <w:pPr>
        <w:ind w:left="6480" w:hanging="360"/>
      </w:pPr>
      <w:rPr>
        <w:rFonts w:ascii="Symbol" w:hAnsi="Symbol" w:hint="default"/>
      </w:rPr>
    </w:lvl>
    <w:lvl w:ilvl="4" w:tplc="2C0A0003" w:tentative="1">
      <w:start w:val="1"/>
      <w:numFmt w:val="bullet"/>
      <w:lvlText w:val="o"/>
      <w:lvlJc w:val="left"/>
      <w:pPr>
        <w:ind w:left="7200" w:hanging="360"/>
      </w:pPr>
      <w:rPr>
        <w:rFonts w:ascii="Courier New" w:hAnsi="Courier New" w:cs="Courier New" w:hint="default"/>
      </w:rPr>
    </w:lvl>
    <w:lvl w:ilvl="5" w:tplc="2C0A0005" w:tentative="1">
      <w:start w:val="1"/>
      <w:numFmt w:val="bullet"/>
      <w:lvlText w:val=""/>
      <w:lvlJc w:val="left"/>
      <w:pPr>
        <w:ind w:left="7920" w:hanging="360"/>
      </w:pPr>
      <w:rPr>
        <w:rFonts w:ascii="Wingdings" w:hAnsi="Wingdings" w:hint="default"/>
      </w:rPr>
    </w:lvl>
    <w:lvl w:ilvl="6" w:tplc="2C0A0001" w:tentative="1">
      <w:start w:val="1"/>
      <w:numFmt w:val="bullet"/>
      <w:lvlText w:val=""/>
      <w:lvlJc w:val="left"/>
      <w:pPr>
        <w:ind w:left="8640" w:hanging="360"/>
      </w:pPr>
      <w:rPr>
        <w:rFonts w:ascii="Symbol" w:hAnsi="Symbol" w:hint="default"/>
      </w:rPr>
    </w:lvl>
    <w:lvl w:ilvl="7" w:tplc="2C0A0003" w:tentative="1">
      <w:start w:val="1"/>
      <w:numFmt w:val="bullet"/>
      <w:lvlText w:val="o"/>
      <w:lvlJc w:val="left"/>
      <w:pPr>
        <w:ind w:left="9360" w:hanging="360"/>
      </w:pPr>
      <w:rPr>
        <w:rFonts w:ascii="Courier New" w:hAnsi="Courier New" w:cs="Courier New" w:hint="default"/>
      </w:rPr>
    </w:lvl>
    <w:lvl w:ilvl="8" w:tplc="2C0A0005" w:tentative="1">
      <w:start w:val="1"/>
      <w:numFmt w:val="bullet"/>
      <w:lvlText w:val=""/>
      <w:lvlJc w:val="left"/>
      <w:pPr>
        <w:ind w:left="10080" w:hanging="360"/>
      </w:pPr>
      <w:rPr>
        <w:rFonts w:ascii="Wingdings" w:hAnsi="Wingdings" w:hint="default"/>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A203621"/>
    <w:multiLevelType w:val="hybridMultilevel"/>
    <w:tmpl w:val="91E0B8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240A81"/>
    <w:multiLevelType w:val="hybridMultilevel"/>
    <w:tmpl w:val="2F8C7DA6"/>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22" w15:restartNumberingAfterBreak="0">
    <w:nsid w:val="617E68F8"/>
    <w:multiLevelType w:val="hybridMultilevel"/>
    <w:tmpl w:val="9C3E71D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672E1FE5"/>
    <w:multiLevelType w:val="hybridMultilevel"/>
    <w:tmpl w:val="B7C8FF5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694E267F"/>
    <w:multiLevelType w:val="hybridMultilevel"/>
    <w:tmpl w:val="3B1647C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15:restartNumberingAfterBreak="0">
    <w:nsid w:val="756C1478"/>
    <w:multiLevelType w:val="hybridMultilevel"/>
    <w:tmpl w:val="D8ACF4AA"/>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8"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9" w15:restartNumberingAfterBreak="0">
    <w:nsid w:val="7D9F18DC"/>
    <w:multiLevelType w:val="hybridMultilevel"/>
    <w:tmpl w:val="F692F0F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E6943AE"/>
    <w:multiLevelType w:val="hybridMultilevel"/>
    <w:tmpl w:val="3E28CE0E"/>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1"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8758961">
    <w:abstractNumId w:val="8"/>
  </w:num>
  <w:num w:numId="2" w16cid:durableId="1787968835">
    <w:abstractNumId w:val="27"/>
  </w:num>
  <w:num w:numId="3" w16cid:durableId="2039964983">
    <w:abstractNumId w:val="28"/>
  </w:num>
  <w:num w:numId="4" w16cid:durableId="1465804808">
    <w:abstractNumId w:val="31"/>
  </w:num>
  <w:num w:numId="5" w16cid:durableId="8507445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37755723">
    <w:abstractNumId w:val="13"/>
  </w:num>
  <w:num w:numId="7" w16cid:durableId="114447592">
    <w:abstractNumId w:val="25"/>
  </w:num>
  <w:num w:numId="8" w16cid:durableId="1754662638">
    <w:abstractNumId w:val="7"/>
  </w:num>
  <w:num w:numId="9" w16cid:durableId="1164785889">
    <w:abstractNumId w:val="6"/>
  </w:num>
  <w:num w:numId="10" w16cid:durableId="252936098">
    <w:abstractNumId w:val="5"/>
  </w:num>
  <w:num w:numId="11" w16cid:durableId="424763826">
    <w:abstractNumId w:val="4"/>
  </w:num>
  <w:num w:numId="12" w16cid:durableId="1400785733">
    <w:abstractNumId w:val="3"/>
  </w:num>
  <w:num w:numId="13" w16cid:durableId="286661677">
    <w:abstractNumId w:val="2"/>
  </w:num>
  <w:num w:numId="14" w16cid:durableId="528375456">
    <w:abstractNumId w:val="1"/>
  </w:num>
  <w:num w:numId="15" w16cid:durableId="1361081629">
    <w:abstractNumId w:val="0"/>
  </w:num>
  <w:num w:numId="16" w16cid:durableId="209612090">
    <w:abstractNumId w:val="16"/>
  </w:num>
  <w:num w:numId="17" w16cid:durableId="878054710">
    <w:abstractNumId w:val="18"/>
  </w:num>
  <w:num w:numId="18" w16cid:durableId="1195658953">
    <w:abstractNumId w:val="10"/>
  </w:num>
  <w:num w:numId="19" w16cid:durableId="369112560">
    <w:abstractNumId w:val="17"/>
  </w:num>
  <w:num w:numId="20" w16cid:durableId="1914241033">
    <w:abstractNumId w:val="20"/>
  </w:num>
  <w:num w:numId="21" w16cid:durableId="1334801282">
    <w:abstractNumId w:val="9"/>
  </w:num>
  <w:num w:numId="22" w16cid:durableId="66877202">
    <w:abstractNumId w:val="15"/>
  </w:num>
  <w:num w:numId="23" w16cid:durableId="1835607029">
    <w:abstractNumId w:val="12"/>
  </w:num>
  <w:num w:numId="24" w16cid:durableId="1672296322">
    <w:abstractNumId w:val="14"/>
  </w:num>
  <w:num w:numId="25" w16cid:durableId="294607589">
    <w:abstractNumId w:val="19"/>
  </w:num>
  <w:num w:numId="26" w16cid:durableId="2108847634">
    <w:abstractNumId w:val="23"/>
  </w:num>
  <w:num w:numId="27" w16cid:durableId="504712236">
    <w:abstractNumId w:val="30"/>
  </w:num>
  <w:num w:numId="28" w16cid:durableId="1338843961">
    <w:abstractNumId w:val="24"/>
  </w:num>
  <w:num w:numId="29" w16cid:durableId="1347053497">
    <w:abstractNumId w:val="21"/>
  </w:num>
  <w:num w:numId="30" w16cid:durableId="1263219924">
    <w:abstractNumId w:val="22"/>
  </w:num>
  <w:num w:numId="31" w16cid:durableId="1262954944">
    <w:abstractNumId w:val="26"/>
  </w:num>
  <w:num w:numId="32" w16cid:durableId="727873501">
    <w:abstractNumId w:val="11"/>
  </w:num>
  <w:num w:numId="33" w16cid:durableId="19377138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E6E"/>
    <w:rsid w:val="000174F2"/>
    <w:rsid w:val="000273AC"/>
    <w:rsid w:val="0005345A"/>
    <w:rsid w:val="00067C92"/>
    <w:rsid w:val="00085EA2"/>
    <w:rsid w:val="000A3729"/>
    <w:rsid w:val="000A4EB1"/>
    <w:rsid w:val="000F1295"/>
    <w:rsid w:val="000F6A7D"/>
    <w:rsid w:val="00136006"/>
    <w:rsid w:val="001449EC"/>
    <w:rsid w:val="00146CD2"/>
    <w:rsid w:val="001657D5"/>
    <w:rsid w:val="00165B4E"/>
    <w:rsid w:val="001670A7"/>
    <w:rsid w:val="00184C51"/>
    <w:rsid w:val="0018562F"/>
    <w:rsid w:val="00197B09"/>
    <w:rsid w:val="001B361F"/>
    <w:rsid w:val="001B5067"/>
    <w:rsid w:val="001C7F92"/>
    <w:rsid w:val="001D10D5"/>
    <w:rsid w:val="001E1675"/>
    <w:rsid w:val="001F0AF0"/>
    <w:rsid w:val="002178B9"/>
    <w:rsid w:val="0026788A"/>
    <w:rsid w:val="00291712"/>
    <w:rsid w:val="002C071C"/>
    <w:rsid w:val="002E0194"/>
    <w:rsid w:val="00303EF8"/>
    <w:rsid w:val="003620E2"/>
    <w:rsid w:val="00394915"/>
    <w:rsid w:val="00394A82"/>
    <w:rsid w:val="003B1C51"/>
    <w:rsid w:val="003D0990"/>
    <w:rsid w:val="003E44C4"/>
    <w:rsid w:val="003F4925"/>
    <w:rsid w:val="003F5051"/>
    <w:rsid w:val="00406938"/>
    <w:rsid w:val="00420DF5"/>
    <w:rsid w:val="00422183"/>
    <w:rsid w:val="00424474"/>
    <w:rsid w:val="004371B6"/>
    <w:rsid w:val="00444C7B"/>
    <w:rsid w:val="0048718B"/>
    <w:rsid w:val="0049185C"/>
    <w:rsid w:val="004C4F31"/>
    <w:rsid w:val="004C7D6F"/>
    <w:rsid w:val="004F2231"/>
    <w:rsid w:val="004F5869"/>
    <w:rsid w:val="004F6A56"/>
    <w:rsid w:val="0051019E"/>
    <w:rsid w:val="005112D1"/>
    <w:rsid w:val="005135A9"/>
    <w:rsid w:val="0055035B"/>
    <w:rsid w:val="005823FE"/>
    <w:rsid w:val="005B0E3B"/>
    <w:rsid w:val="005C3643"/>
    <w:rsid w:val="005D2665"/>
    <w:rsid w:val="005E762A"/>
    <w:rsid w:val="00672653"/>
    <w:rsid w:val="00674B27"/>
    <w:rsid w:val="00676119"/>
    <w:rsid w:val="0068500D"/>
    <w:rsid w:val="006926F5"/>
    <w:rsid w:val="006927C3"/>
    <w:rsid w:val="006D09F3"/>
    <w:rsid w:val="007057F4"/>
    <w:rsid w:val="00710B7E"/>
    <w:rsid w:val="007417B3"/>
    <w:rsid w:val="00742102"/>
    <w:rsid w:val="007472A0"/>
    <w:rsid w:val="00750AC4"/>
    <w:rsid w:val="00773B66"/>
    <w:rsid w:val="007839A3"/>
    <w:rsid w:val="0079343B"/>
    <w:rsid w:val="00793840"/>
    <w:rsid w:val="007B1E6E"/>
    <w:rsid w:val="007C7473"/>
    <w:rsid w:val="007C7920"/>
    <w:rsid w:val="007D26F1"/>
    <w:rsid w:val="007E5499"/>
    <w:rsid w:val="00813320"/>
    <w:rsid w:val="0081471B"/>
    <w:rsid w:val="008253A5"/>
    <w:rsid w:val="008417CE"/>
    <w:rsid w:val="0084277E"/>
    <w:rsid w:val="00851188"/>
    <w:rsid w:val="00854EB4"/>
    <w:rsid w:val="008A037D"/>
    <w:rsid w:val="008A3C95"/>
    <w:rsid w:val="008C00CA"/>
    <w:rsid w:val="008C386D"/>
    <w:rsid w:val="008C5106"/>
    <w:rsid w:val="008D5829"/>
    <w:rsid w:val="008E79AE"/>
    <w:rsid w:val="00906C48"/>
    <w:rsid w:val="00944A5A"/>
    <w:rsid w:val="00946F55"/>
    <w:rsid w:val="00960C4A"/>
    <w:rsid w:val="00965BD5"/>
    <w:rsid w:val="009676CC"/>
    <w:rsid w:val="009875C8"/>
    <w:rsid w:val="00991D08"/>
    <w:rsid w:val="009A46FF"/>
    <w:rsid w:val="009B2C47"/>
    <w:rsid w:val="009D5D5E"/>
    <w:rsid w:val="009E3E95"/>
    <w:rsid w:val="00A05986"/>
    <w:rsid w:val="00A075E1"/>
    <w:rsid w:val="00A30364"/>
    <w:rsid w:val="00A63DE6"/>
    <w:rsid w:val="00A64530"/>
    <w:rsid w:val="00A86BC5"/>
    <w:rsid w:val="00A94B8E"/>
    <w:rsid w:val="00B00CF7"/>
    <w:rsid w:val="00B0688D"/>
    <w:rsid w:val="00B13BD8"/>
    <w:rsid w:val="00B40525"/>
    <w:rsid w:val="00B41D82"/>
    <w:rsid w:val="00B90346"/>
    <w:rsid w:val="00B91C17"/>
    <w:rsid w:val="00BB10B6"/>
    <w:rsid w:val="00BB6CAC"/>
    <w:rsid w:val="00BD35EB"/>
    <w:rsid w:val="00BE33EF"/>
    <w:rsid w:val="00BE7253"/>
    <w:rsid w:val="00BF63AB"/>
    <w:rsid w:val="00C1103E"/>
    <w:rsid w:val="00C17513"/>
    <w:rsid w:val="00C458DD"/>
    <w:rsid w:val="00C74AF3"/>
    <w:rsid w:val="00C95D18"/>
    <w:rsid w:val="00CA16E0"/>
    <w:rsid w:val="00CA6245"/>
    <w:rsid w:val="00CC0448"/>
    <w:rsid w:val="00CC73A1"/>
    <w:rsid w:val="00CE0BC9"/>
    <w:rsid w:val="00CE5C60"/>
    <w:rsid w:val="00CE7828"/>
    <w:rsid w:val="00D10C8C"/>
    <w:rsid w:val="00D2045C"/>
    <w:rsid w:val="00D22AF1"/>
    <w:rsid w:val="00D47C9C"/>
    <w:rsid w:val="00D540AF"/>
    <w:rsid w:val="00D6034E"/>
    <w:rsid w:val="00D6093C"/>
    <w:rsid w:val="00D635A2"/>
    <w:rsid w:val="00D638C1"/>
    <w:rsid w:val="00D64148"/>
    <w:rsid w:val="00D73BBB"/>
    <w:rsid w:val="00D73D44"/>
    <w:rsid w:val="00D967AC"/>
    <w:rsid w:val="00D9791F"/>
    <w:rsid w:val="00D97EE4"/>
    <w:rsid w:val="00DB2182"/>
    <w:rsid w:val="00DD41B6"/>
    <w:rsid w:val="00DD6DA7"/>
    <w:rsid w:val="00E1560F"/>
    <w:rsid w:val="00E27641"/>
    <w:rsid w:val="00E50A4D"/>
    <w:rsid w:val="00E6067A"/>
    <w:rsid w:val="00E66B4D"/>
    <w:rsid w:val="00E758BC"/>
    <w:rsid w:val="00E90FBA"/>
    <w:rsid w:val="00E937D1"/>
    <w:rsid w:val="00E95AFE"/>
    <w:rsid w:val="00E9754F"/>
    <w:rsid w:val="00EA1BDE"/>
    <w:rsid w:val="00ED3756"/>
    <w:rsid w:val="00ED378F"/>
    <w:rsid w:val="00F04898"/>
    <w:rsid w:val="00F0561D"/>
    <w:rsid w:val="00F43A02"/>
    <w:rsid w:val="00F45884"/>
    <w:rsid w:val="00F553FE"/>
    <w:rsid w:val="00F63939"/>
    <w:rsid w:val="00F70DC8"/>
    <w:rsid w:val="00F91AD0"/>
    <w:rsid w:val="00FA6432"/>
    <w:rsid w:val="00FB05E4"/>
    <w:rsid w:val="00FB0B60"/>
    <w:rsid w:val="00FC3AE4"/>
    <w:rsid w:val="00FC4062"/>
    <w:rsid w:val="00FC5DB9"/>
    <w:rsid w:val="00FC637C"/>
    <w:rsid w:val="00FD443D"/>
    <w:rsid w:val="00FE274F"/>
    <w:rsid w:val="00FF0B06"/>
    <w:rsid w:val="00FF288C"/>
    <w:rsid w:val="0A7F1EA0"/>
    <w:rsid w:val="20C0425A"/>
    <w:rsid w:val="3BD446FE"/>
    <w:rsid w:val="535D42B9"/>
    <w:rsid w:val="566818CA"/>
    <w:rsid w:val="5E257CEC"/>
    <w:rsid w:val="69FA4076"/>
    <w:rsid w:val="6DC05972"/>
    <w:rsid w:val="73D96F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082F3A"/>
  <w15:chartTrackingRefBased/>
  <w15:docId w15:val="{7C872DBF-D86B-411F-8492-1DD1D473B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0F1295"/>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ido"/>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arcterdecontenido">
    <w:name w:val="Carácter de contenido"/>
    <w:basedOn w:val="DefaultParagraphFont"/>
    <w:link w:val="Contenido"/>
    <w:rsid w:val="002178B9"/>
    <w:rPr>
      <w:color w:val="0F0F3F" w:themeColor="text1"/>
      <w:sz w:val="28"/>
      <w:lang w:eastAsia="en-US"/>
    </w:rPr>
  </w:style>
  <w:style w:type="character" w:customStyle="1" w:styleId="Heading5Char">
    <w:name w:val="Heading 5 Char"/>
    <w:basedOn w:val="DefaultParagraphFont"/>
    <w:link w:val="Heading5"/>
    <w:uiPriority w:val="9"/>
    <w:rsid w:val="000F1295"/>
    <w:rPr>
      <w:rFonts w:asciiTheme="majorHAnsi" w:eastAsiaTheme="majorEastAsia" w:hAnsiTheme="majorHAnsi" w:cstheme="majorBidi"/>
      <w:b/>
      <w:color w:val="0065BA" w:themeColor="accent1" w:themeShade="BF"/>
      <w:sz w:val="28"/>
      <w:lang w:eastAsia="en-US"/>
    </w:rPr>
  </w:style>
  <w:style w:type="paragraph" w:styleId="ListParagraph">
    <w:name w:val="List Paragraph"/>
    <w:basedOn w:val="Normal"/>
    <w:uiPriority w:val="34"/>
    <w:unhideWhenUsed/>
    <w:qFormat/>
    <w:rsid w:val="00197B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38606">
      <w:bodyDiv w:val="1"/>
      <w:marLeft w:val="0"/>
      <w:marRight w:val="0"/>
      <w:marTop w:val="0"/>
      <w:marBottom w:val="0"/>
      <w:divBdr>
        <w:top w:val="none" w:sz="0" w:space="0" w:color="auto"/>
        <w:left w:val="none" w:sz="0" w:space="0" w:color="auto"/>
        <w:bottom w:val="none" w:sz="0" w:space="0" w:color="auto"/>
        <w:right w:val="none" w:sz="0" w:space="0" w:color="auto"/>
      </w:divBdr>
    </w:div>
    <w:div w:id="739406824">
      <w:bodyDiv w:val="1"/>
      <w:marLeft w:val="0"/>
      <w:marRight w:val="0"/>
      <w:marTop w:val="0"/>
      <w:marBottom w:val="0"/>
      <w:divBdr>
        <w:top w:val="none" w:sz="0" w:space="0" w:color="auto"/>
        <w:left w:val="none" w:sz="0" w:space="0" w:color="auto"/>
        <w:bottom w:val="none" w:sz="0" w:space="0" w:color="auto"/>
        <w:right w:val="none" w:sz="0" w:space="0" w:color="auto"/>
      </w:divBdr>
    </w:div>
    <w:div w:id="768156995">
      <w:bodyDiv w:val="1"/>
      <w:marLeft w:val="0"/>
      <w:marRight w:val="0"/>
      <w:marTop w:val="0"/>
      <w:marBottom w:val="0"/>
      <w:divBdr>
        <w:top w:val="none" w:sz="0" w:space="0" w:color="auto"/>
        <w:left w:val="none" w:sz="0" w:space="0" w:color="auto"/>
        <w:bottom w:val="none" w:sz="0" w:space="0" w:color="auto"/>
        <w:right w:val="none" w:sz="0" w:space="0" w:color="auto"/>
      </w:divBdr>
    </w:div>
    <w:div w:id="1063213094">
      <w:bodyDiv w:val="1"/>
      <w:marLeft w:val="0"/>
      <w:marRight w:val="0"/>
      <w:marTop w:val="0"/>
      <w:marBottom w:val="0"/>
      <w:divBdr>
        <w:top w:val="none" w:sz="0" w:space="0" w:color="auto"/>
        <w:left w:val="none" w:sz="0" w:space="0" w:color="auto"/>
        <w:bottom w:val="none" w:sz="0" w:space="0" w:color="auto"/>
        <w:right w:val="none" w:sz="0" w:space="0" w:color="auto"/>
      </w:divBdr>
    </w:div>
    <w:div w:id="123431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svg"/></Relationships>
</file>

<file path=word/_rels/header2.xml.rels><?xml version="1.0" encoding="UTF-8" standalone="yes"?>
<Relationships xmlns="http://schemas.openxmlformats.org/package/2006/relationships"><Relationship Id="rId8" Type="http://schemas.openxmlformats.org/officeDocument/2006/relationships/image" Target="media/image220.png"/><Relationship Id="rId3" Type="http://schemas.openxmlformats.org/officeDocument/2006/relationships/image" Target="media/image26.png"/><Relationship Id="rId7" Type="http://schemas.openxmlformats.org/officeDocument/2006/relationships/image" Target="media/image21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5" Type="http://schemas.openxmlformats.org/officeDocument/2006/relationships/image" Target="media/image28.png"/><Relationship Id="rId4" Type="http://schemas.openxmlformats.org/officeDocument/2006/relationships/image" Target="media/image27.svg"/><Relationship Id="rId9" Type="http://schemas.openxmlformats.org/officeDocument/2006/relationships/image" Target="media/image2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ilianoBelotti\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027EF5ACFF453CB9F17539C445C85F"/>
        <w:category>
          <w:name w:val="General"/>
          <w:gallery w:val="placeholder"/>
        </w:category>
        <w:types>
          <w:type w:val="bbPlcHdr"/>
        </w:types>
        <w:behaviors>
          <w:behavior w:val="content"/>
        </w:behaviors>
        <w:guid w:val="{4154232D-338E-4E41-8C5E-23CC860A6412}"/>
      </w:docPartPr>
      <w:docPartBody>
        <w:p w:rsidR="00EE1B2B" w:rsidRDefault="00EE1B2B">
          <w:pPr>
            <w:pStyle w:val="E7027EF5ACFF453CB9F17539C445C85F"/>
          </w:pPr>
          <w:r>
            <w:rPr>
              <w:lang w:bidi="es-ES"/>
            </w:rPr>
            <w:t>Escriba el título de capítulo (nivel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ill Sans M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B2B"/>
    <w:rsid w:val="00343D0E"/>
    <w:rsid w:val="003B36C3"/>
    <w:rsid w:val="003E44C4"/>
    <w:rsid w:val="00BB50F7"/>
    <w:rsid w:val="00EE1B2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27EF5ACFF453CB9F17539C445C85F">
    <w:name w:val="E7027EF5ACFF453CB9F17539C445C8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Informe empresarial (diseño gráfico).dotx</Template>
  <TotalTime>60</TotalTime>
  <Pages>1</Pages>
  <Words>733</Words>
  <Characters>4179</Characters>
  <Application>Microsoft Office Word</Application>
  <DocSecurity>4</DocSecurity>
  <Lines>34</Lines>
  <Paragraphs>9</Paragraphs>
  <ScaleCrop>false</ScaleCrop>
  <Company/>
  <LinksUpToDate>false</LinksUpToDate>
  <CharactersWithSpaces>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Maximiliano Belotti</dc:creator>
  <cp:keywords/>
  <dc:description/>
  <cp:lastModifiedBy>Maximiliano Belotti</cp:lastModifiedBy>
  <cp:revision>87</cp:revision>
  <cp:lastPrinted>2024-03-12T01:50:00Z</cp:lastPrinted>
  <dcterms:created xsi:type="dcterms:W3CDTF">2024-03-07T03:36:00Z</dcterms:created>
  <dcterms:modified xsi:type="dcterms:W3CDTF">2024-08-01T20:23:00Z</dcterms:modified>
</cp:coreProperties>
</file>